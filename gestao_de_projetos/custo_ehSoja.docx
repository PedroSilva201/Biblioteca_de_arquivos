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2B06" w14:textId="77777777" w:rsidR="00D77511" w:rsidRDefault="00D77511" w:rsidP="00D77511"/>
    <w:tbl>
      <w:tblPr>
        <w:tblW w:w="850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D77511" w:rsidRPr="000F71E0" w14:paraId="5F4C77EC" w14:textId="77777777" w:rsidTr="009F6346">
        <w:trPr>
          <w:trHeight w:val="429"/>
          <w:jc w:val="center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200E4A7E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7D1B56A" w14:textId="77777777" w:rsidTr="009F6346">
        <w:trPr>
          <w:trHeight w:val="322"/>
          <w:jc w:val="center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13A182C3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3622272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574461AD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7563FC4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7DA0EC82" w14:textId="77777777" w:rsidTr="009F6346">
        <w:trPr>
          <w:trHeight w:val="387"/>
          <w:jc w:val="center"/>
        </w:trPr>
        <w:tc>
          <w:tcPr>
            <w:tcW w:w="722" w:type="dxa"/>
            <w:vAlign w:val="center"/>
          </w:tcPr>
          <w:p w14:paraId="63296EF5" w14:textId="08737D54" w:rsidR="00D77511" w:rsidRPr="00C52528" w:rsidRDefault="00B40D77" w:rsidP="00B40D77">
            <w:pPr>
              <w:pStyle w:val="Verses"/>
              <w:jc w:val="left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4792A9D6" w14:textId="2B170312" w:rsidR="00D77511" w:rsidRPr="00C52528" w:rsidRDefault="00B40D77" w:rsidP="00DB19BE">
            <w:pPr>
              <w:pStyle w:val="Verses"/>
            </w:pPr>
            <w:r>
              <w:t>30/09/2022</w:t>
            </w:r>
          </w:p>
        </w:tc>
        <w:tc>
          <w:tcPr>
            <w:tcW w:w="2371" w:type="dxa"/>
            <w:vAlign w:val="center"/>
          </w:tcPr>
          <w:p w14:paraId="608A41BE" w14:textId="1A8027FC" w:rsidR="00D77511" w:rsidRPr="00C52528" w:rsidRDefault="00B40D77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33090F69" w14:textId="4272D208" w:rsidR="00D77511" w:rsidRPr="00C52528" w:rsidRDefault="00861665" w:rsidP="00DB19BE">
            <w:pPr>
              <w:pStyle w:val="Verses"/>
            </w:pPr>
            <w:r>
              <w:t xml:space="preserve">Primeira </w:t>
            </w:r>
            <w:r w:rsidR="004F025F">
              <w:t>V</w:t>
            </w:r>
            <w:bookmarkStart w:id="0" w:name="_GoBack"/>
            <w:bookmarkEnd w:id="0"/>
            <w:r>
              <w:t>ersão</w:t>
            </w:r>
          </w:p>
        </w:tc>
      </w:tr>
      <w:tr w:rsidR="004F025F" w:rsidRPr="00C52528" w14:paraId="141FD4D3" w14:textId="77777777" w:rsidTr="009F6346">
        <w:trPr>
          <w:trHeight w:val="387"/>
          <w:jc w:val="center"/>
        </w:trPr>
        <w:tc>
          <w:tcPr>
            <w:tcW w:w="722" w:type="dxa"/>
            <w:vAlign w:val="center"/>
          </w:tcPr>
          <w:p w14:paraId="05A86F3F" w14:textId="78C4E965" w:rsidR="004F025F" w:rsidRDefault="004F025F" w:rsidP="00B40D77">
            <w:pPr>
              <w:pStyle w:val="Verses"/>
              <w:jc w:val="lef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29C087C6" w14:textId="4833AAF5" w:rsidR="004F025F" w:rsidRDefault="004F025F" w:rsidP="00DB19BE">
            <w:pPr>
              <w:pStyle w:val="Verses"/>
            </w:pPr>
            <w:r>
              <w:t>04/10/2022</w:t>
            </w:r>
          </w:p>
        </w:tc>
        <w:tc>
          <w:tcPr>
            <w:tcW w:w="2371" w:type="dxa"/>
            <w:vAlign w:val="center"/>
          </w:tcPr>
          <w:p w14:paraId="5A258022" w14:textId="34DFDF77" w:rsidR="004F025F" w:rsidRDefault="004F025F" w:rsidP="00DB19BE">
            <w:pPr>
              <w:pStyle w:val="Verses"/>
            </w:pPr>
            <w:r>
              <w:t>Pedro Reginaldo Tome Silva</w:t>
            </w:r>
          </w:p>
        </w:tc>
        <w:tc>
          <w:tcPr>
            <w:tcW w:w="4301" w:type="dxa"/>
            <w:vAlign w:val="center"/>
          </w:tcPr>
          <w:p w14:paraId="6BB183F2" w14:textId="499FD456" w:rsidR="004F025F" w:rsidRDefault="004F025F" w:rsidP="00DB19BE">
            <w:pPr>
              <w:pStyle w:val="Verses"/>
            </w:pPr>
            <w:r>
              <w:t xml:space="preserve">Segunda Versão </w:t>
            </w:r>
          </w:p>
        </w:tc>
      </w:tr>
    </w:tbl>
    <w:p w14:paraId="219E2E5D" w14:textId="77777777" w:rsidR="00D77511" w:rsidRDefault="00D77511" w:rsidP="00D77511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29541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5786E" w14:textId="77777777" w:rsidR="00D77511" w:rsidRDefault="00D77511">
          <w:pPr>
            <w:pStyle w:val="CabealhodoSumrio"/>
          </w:pPr>
          <w:r>
            <w:t>Sumário</w:t>
          </w:r>
        </w:p>
        <w:p w14:paraId="6BC9FB36" w14:textId="570863A7" w:rsidR="00D77511" w:rsidRDefault="00D775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447" w:history="1">
            <w:r w:rsidRPr="00DB1128">
              <w:rPr>
                <w:rStyle w:val="Hyperlink"/>
                <w:noProof/>
              </w:rPr>
              <w:t>Objetivo do 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2BFF" w14:textId="6CA7218E" w:rsidR="00D77511" w:rsidRDefault="004B6A1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="00D77511" w:rsidRPr="00DB1128">
              <w:rPr>
                <w:rStyle w:val="Hyperlink"/>
                <w:noProof/>
              </w:rPr>
              <w:t>Método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_Toc404958448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41FA656" w14:textId="5A04A1A6" w:rsidR="00D77511" w:rsidRDefault="004B6A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49" w:history="1">
            <w:r w:rsidR="00D77511" w:rsidRPr="00DB1128">
              <w:rPr>
                <w:rStyle w:val="Hyperlink"/>
                <w:noProof/>
              </w:rPr>
              <w:t>Processos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_Toc404958449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D3CFCC6" w14:textId="4C3251F6" w:rsidR="00D77511" w:rsidRDefault="004B6A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="00D77511" w:rsidRPr="00DB1128">
              <w:rPr>
                <w:rStyle w:val="Hyperlink"/>
                <w:noProof/>
              </w:rPr>
              <w:t>Documentos padronizados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_Toc404958450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7B9EF00" w14:textId="47578302" w:rsidR="00D77511" w:rsidRDefault="004B6A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="00D77511" w:rsidRPr="00DB1128">
              <w:rPr>
                <w:rStyle w:val="Hyperlink"/>
                <w:noProof/>
              </w:rPr>
              <w:t>Ferramentas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_Toc404958451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312C03F" w14:textId="418997DD" w:rsidR="00D77511" w:rsidRDefault="004B6A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="00D77511" w:rsidRPr="00DB1128">
              <w:rPr>
                <w:rStyle w:val="Hyperlink"/>
                <w:noProof/>
              </w:rPr>
              <w:t>Papéis e Responsabilidades da Equipe do Projeto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_Toc404958452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1660448" w14:textId="7D31BCAA" w:rsidR="00D77511" w:rsidRDefault="004B6A1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="00D77511" w:rsidRPr="00DB1128">
              <w:rPr>
                <w:rStyle w:val="Hyperlink"/>
                <w:noProof/>
              </w:rPr>
              <w:t>Plano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_Toc404958453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01BF1E5E" w14:textId="72E9837E" w:rsidR="00D77511" w:rsidRDefault="004B6A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="00D77511" w:rsidRPr="00DB1128">
              <w:rPr>
                <w:rStyle w:val="Hyperlink"/>
                <w:noProof/>
              </w:rPr>
              <w:t>Estimar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_Toc404958454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BFCB852" w14:textId="0B6475C8" w:rsidR="00D77511" w:rsidRDefault="004B6A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="00D77511" w:rsidRPr="00DB1128">
              <w:rPr>
                <w:rStyle w:val="Hyperlink"/>
                <w:noProof/>
              </w:rPr>
              <w:t>Determinar o orçamento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_Toc404958455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4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937CFCC" w14:textId="3521F11F" w:rsidR="00D77511" w:rsidRDefault="004B6A1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="00D77511" w:rsidRPr="00DB1128">
              <w:rPr>
                <w:rStyle w:val="Hyperlink"/>
                <w:noProof/>
              </w:rPr>
              <w:t>Controlar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_Toc404958456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4F025F">
              <w:rPr>
                <w:noProof/>
                <w:webHidden/>
              </w:rPr>
              <w:t>4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7D2BA3D1" w14:textId="77777777" w:rsidR="00D77511" w:rsidRDefault="00D77511">
          <w:r>
            <w:rPr>
              <w:b/>
              <w:bCs/>
            </w:rPr>
            <w:fldChar w:fldCharType="end"/>
          </w:r>
        </w:p>
      </w:sdtContent>
    </w:sdt>
    <w:p w14:paraId="0E38798C" w14:textId="77777777" w:rsidR="00D77511" w:rsidRDefault="00D77511" w:rsidP="00D77511"/>
    <w:p w14:paraId="279BA3A3" w14:textId="77777777" w:rsidR="00D77511" w:rsidRDefault="00D77511" w:rsidP="00D77511"/>
    <w:p w14:paraId="18E16B66" w14:textId="77777777" w:rsidR="00DF7148" w:rsidRDefault="00DF7148" w:rsidP="00DF7148"/>
    <w:p w14:paraId="1AE1F0F6" w14:textId="77777777" w:rsidR="00DF7148" w:rsidRDefault="00DF7148" w:rsidP="00DF7148">
      <w:pPr>
        <w:pStyle w:val="Ttulo3"/>
        <w:sectPr w:rsidR="00DF714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E5DD17" w14:textId="2BDB9AEA" w:rsidR="00DF7148" w:rsidRPr="00D75625" w:rsidRDefault="00DF7148" w:rsidP="00DF7148">
      <w:pPr>
        <w:pStyle w:val="Ttulo1"/>
        <w:rPr>
          <w:u w:val="none"/>
        </w:rPr>
      </w:pPr>
      <w:bookmarkStart w:id="1" w:name="_Toc353750957"/>
      <w:bookmarkStart w:id="2" w:name="_Toc404958447"/>
      <w:r w:rsidRPr="00D75625">
        <w:rPr>
          <w:u w:val="none"/>
        </w:rPr>
        <w:lastRenderedPageBreak/>
        <w:t xml:space="preserve">Objetivo do </w:t>
      </w:r>
      <w:r w:rsidR="00C945A9" w:rsidRPr="00D75625">
        <w:rPr>
          <w:u w:val="none"/>
        </w:rPr>
        <w:t xml:space="preserve">Plano de </w:t>
      </w:r>
      <w:r w:rsidR="000D7457" w:rsidRPr="00D75625">
        <w:rPr>
          <w:u w:val="none"/>
        </w:rPr>
        <w:t>G</w:t>
      </w:r>
      <w:r w:rsidR="00C945A9" w:rsidRPr="00D75625">
        <w:rPr>
          <w:u w:val="none"/>
        </w:rPr>
        <w:t xml:space="preserve">erenciamento </w:t>
      </w:r>
      <w:r w:rsidR="002E084D" w:rsidRPr="00D75625">
        <w:rPr>
          <w:u w:val="none"/>
        </w:rPr>
        <w:t xml:space="preserve">dos </w:t>
      </w:r>
      <w:r w:rsidR="000D7457" w:rsidRPr="00D75625">
        <w:rPr>
          <w:u w:val="none"/>
        </w:rPr>
        <w:t>C</w:t>
      </w:r>
      <w:r w:rsidR="002E084D" w:rsidRPr="00D75625">
        <w:rPr>
          <w:u w:val="none"/>
        </w:rPr>
        <w:t>ustos</w:t>
      </w:r>
      <w:bookmarkEnd w:id="1"/>
      <w:bookmarkEnd w:id="2"/>
    </w:p>
    <w:p w14:paraId="5970ACDB" w14:textId="7184673A" w:rsidR="00C13F7B" w:rsidRDefault="00C13F7B" w:rsidP="000D7457">
      <w:pPr>
        <w:jc w:val="both"/>
      </w:pPr>
      <w:r>
        <w:t xml:space="preserve">O Plano de Gerenciamento dos Custos descreve como os custos do projeto </w:t>
      </w:r>
      <w:proofErr w:type="spellStart"/>
      <w:r>
        <w:t>ehSoja</w:t>
      </w:r>
      <w:proofErr w:type="spellEnd"/>
      <w:r>
        <w:t xml:space="preserve"> serão planejados, estruturados e controlados. O controle dos custos será feito a parte</w:t>
      </w:r>
      <w:r w:rsidR="00DF714B">
        <w:t>, pelo</w:t>
      </w:r>
      <w:r>
        <w:t xml:space="preserve"> software MS Project</w:t>
      </w:r>
      <w:r w:rsidR="000D7457">
        <w:t xml:space="preserve"> e toda a documentação disponível para consulta estará no repositório do GitHub, dentro da pasta </w:t>
      </w:r>
      <w:proofErr w:type="spellStart"/>
      <w:r w:rsidR="000D7457">
        <w:t>docs</w:t>
      </w:r>
      <w:proofErr w:type="spellEnd"/>
      <w:r w:rsidR="00DF714B">
        <w:t>, por onde são arquivados todos os documentos referentes a parte administrativa do mesmo</w:t>
      </w:r>
      <w:r w:rsidR="000D7457">
        <w:t>.</w:t>
      </w:r>
    </w:p>
    <w:p w14:paraId="4EBCDC43" w14:textId="77777777" w:rsidR="00DF7148" w:rsidRPr="00D2767E" w:rsidRDefault="00DF7148" w:rsidP="00DF7148">
      <w:pPr>
        <w:rPr>
          <w:rFonts w:cs="Arial"/>
        </w:rPr>
      </w:pPr>
    </w:p>
    <w:p w14:paraId="28B95792" w14:textId="1262C986" w:rsidR="00DF7148" w:rsidRPr="00D75625" w:rsidRDefault="00DF7148" w:rsidP="000D7457">
      <w:pPr>
        <w:pStyle w:val="Ttulo1"/>
        <w:rPr>
          <w:u w:val="none"/>
        </w:rPr>
      </w:pPr>
      <w:bookmarkStart w:id="3" w:name="_Toc353750958"/>
      <w:bookmarkStart w:id="4" w:name="_Toc404958448"/>
      <w:bookmarkStart w:id="5" w:name="_Toc67755726"/>
      <w:r w:rsidRPr="00D75625">
        <w:rPr>
          <w:u w:val="none"/>
        </w:rPr>
        <w:t xml:space="preserve">Método de gerenciamento </w:t>
      </w:r>
      <w:r w:rsidR="002E084D" w:rsidRPr="00D75625">
        <w:rPr>
          <w:u w:val="none"/>
        </w:rPr>
        <w:t>dos custos</w:t>
      </w:r>
      <w:bookmarkEnd w:id="3"/>
      <w:bookmarkEnd w:id="4"/>
      <w:r w:rsidRPr="00D75625">
        <w:rPr>
          <w:u w:val="none"/>
        </w:rPr>
        <w:t xml:space="preserve"> </w:t>
      </w:r>
      <w:bookmarkEnd w:id="5"/>
    </w:p>
    <w:p w14:paraId="69614F22" w14:textId="74820549" w:rsidR="00DF7148" w:rsidRPr="00325F53" w:rsidRDefault="00DF7148" w:rsidP="000D7457">
      <w:pPr>
        <w:jc w:val="both"/>
      </w:pPr>
      <w:r w:rsidRPr="00325F53">
        <w:t xml:space="preserve">Gerenciar </w:t>
      </w:r>
      <w:r w:rsidR="00DF714B">
        <w:t>o setor financeiro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DB4077">
        <w:t xml:space="preserve"> </w:t>
      </w:r>
      <w:r>
        <w:t>aprovado</w:t>
      </w:r>
      <w:r w:rsidR="00DF714B">
        <w:t xml:space="preserve"> e </w:t>
      </w:r>
      <w:r w:rsidR="00DF714B" w:rsidRPr="00325F53">
        <w:t>englobando</w:t>
      </w:r>
      <w:r>
        <w:t xml:space="preserve"> os principais processos </w:t>
      </w:r>
      <w:r w:rsidR="00DF714B">
        <w:t>de custo</w:t>
      </w:r>
      <w:r>
        <w:t xml:space="preserve"> definidos abaixo.</w:t>
      </w:r>
      <w:r w:rsidRPr="00325F53">
        <w:t xml:space="preserve"> O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="00DF714B">
        <w:t>certame</w:t>
      </w:r>
      <w:r w:rsidRPr="00325F53">
        <w:t xml:space="preserve"> </w:t>
      </w:r>
      <w:r>
        <w:t xml:space="preserve">para orientar a equipe do projeto sobre como </w:t>
      </w:r>
      <w:r w:rsidR="00DF714B">
        <w:t xml:space="preserve">são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DF714B">
        <w:t xml:space="preserve"> de acordo com a realidade da equipe e da situação-problema estipulada pelo cliente</w:t>
      </w:r>
      <w:r w:rsidR="006039E8">
        <w:t>.</w:t>
      </w:r>
    </w:p>
    <w:p w14:paraId="5525B60C" w14:textId="77777777" w:rsidR="00DF7148" w:rsidRPr="00325F53" w:rsidRDefault="00DF7148" w:rsidP="00DF7148"/>
    <w:p w14:paraId="1BCA7EC0" w14:textId="0AED34EE" w:rsidR="00DF7148" w:rsidRDefault="00DF7148" w:rsidP="00FE4AB8">
      <w:pPr>
        <w:pStyle w:val="Ttulo2"/>
      </w:pPr>
      <w:bookmarkStart w:id="6" w:name="_Toc353750959"/>
      <w:bookmarkStart w:id="7" w:name="_Toc404958449"/>
      <w:r>
        <w:t xml:space="preserve">Processos </w:t>
      </w:r>
      <w:r w:rsidR="002E084D">
        <w:t>dos custos</w:t>
      </w:r>
      <w:bookmarkEnd w:id="6"/>
      <w:bookmarkEnd w:id="7"/>
    </w:p>
    <w:p w14:paraId="30B4AD51" w14:textId="7114F030" w:rsidR="00FF4B08" w:rsidRDefault="00293323" w:rsidP="00FE4AB8">
      <w:pPr>
        <w:pStyle w:val="PargrafodaLista"/>
        <w:numPr>
          <w:ilvl w:val="0"/>
          <w:numId w:val="1"/>
        </w:numPr>
        <w:jc w:val="both"/>
      </w:pPr>
      <w:r>
        <w:t>Estim</w:t>
      </w:r>
      <w:r w:rsidR="00FF4B08">
        <w:t xml:space="preserve">ar </w:t>
      </w:r>
      <w:r w:rsidR="002E084D">
        <w:t>os custos</w:t>
      </w:r>
      <w:r w:rsidR="00FE4AB8">
        <w:t>: p</w:t>
      </w:r>
      <w:r w:rsidR="00FF4B08" w:rsidRPr="00AF4B13">
        <w:t xml:space="preserve">rocesso de </w:t>
      </w:r>
      <w:r>
        <w:t xml:space="preserve">estimar dos custos dos recursos necessários para executar as atividades do </w:t>
      </w:r>
      <w:r w:rsidR="00D77511">
        <w:t>projeto</w:t>
      </w:r>
      <w:r w:rsidR="00FE4AB8">
        <w:t>:</w:t>
      </w:r>
    </w:p>
    <w:p w14:paraId="7F42751F" w14:textId="4890DBE5" w:rsidR="00FE4AB8" w:rsidRDefault="00FE4AB8" w:rsidP="00FE4AB8">
      <w:pPr>
        <w:pStyle w:val="PargrafodaLista"/>
        <w:numPr>
          <w:ilvl w:val="1"/>
          <w:numId w:val="1"/>
        </w:numPr>
        <w:jc w:val="both"/>
      </w:pPr>
      <w:r>
        <w:t>Reunião com a equipe para determinar o custo por hora</w:t>
      </w:r>
      <w:r w:rsidR="00DF714B">
        <w:t xml:space="preserve"> (salário proporcional ao número de horas executadas durante o projeto)</w:t>
      </w:r>
      <w:r>
        <w:t xml:space="preserve"> de cada membro</w:t>
      </w:r>
      <w:r w:rsidR="00DF714B">
        <w:t>.</w:t>
      </w:r>
    </w:p>
    <w:p w14:paraId="4D88381A" w14:textId="2AB65C0E" w:rsidR="00FE4AB8" w:rsidRDefault="00FE4AB8" w:rsidP="00FE4AB8">
      <w:pPr>
        <w:pStyle w:val="PargrafodaLista"/>
        <w:numPr>
          <w:ilvl w:val="1"/>
          <w:numId w:val="1"/>
        </w:numPr>
        <w:jc w:val="both"/>
      </w:pPr>
      <w:r>
        <w:t>Registrar o esforço no Termo de Abertura do Projeto</w:t>
      </w:r>
      <w:r w:rsidR="00DF714B">
        <w:t>.</w:t>
      </w:r>
    </w:p>
    <w:p w14:paraId="730E62A4" w14:textId="37C33B95" w:rsidR="00293323" w:rsidRDefault="00293323" w:rsidP="00FE4AB8">
      <w:pPr>
        <w:pStyle w:val="PargrafodaLista"/>
        <w:numPr>
          <w:ilvl w:val="0"/>
          <w:numId w:val="1"/>
        </w:numPr>
        <w:jc w:val="both"/>
      </w:pPr>
      <w:r>
        <w:t>Determinar o orçamento</w:t>
      </w:r>
      <w:r w:rsidR="00FE4AB8">
        <w:t>: p</w:t>
      </w:r>
      <w:r>
        <w:t>rocesso de agregar os custos estimados das atividades para estabelecer uma linha de base</w:t>
      </w:r>
      <w:r w:rsidR="00FE4AB8">
        <w:t>:</w:t>
      </w:r>
    </w:p>
    <w:p w14:paraId="57D19A6B" w14:textId="7490B3B1" w:rsidR="00FE4AB8" w:rsidRDefault="00FE4AB8" w:rsidP="00FE4AB8">
      <w:pPr>
        <w:pStyle w:val="PargrafodaLista"/>
        <w:numPr>
          <w:ilvl w:val="1"/>
          <w:numId w:val="1"/>
        </w:numPr>
        <w:jc w:val="both"/>
      </w:pPr>
      <w:r>
        <w:t>Reunião com a equipe para definir do backlog do produto</w:t>
      </w:r>
      <w:r w:rsidR="00184B1F">
        <w:t>.</w:t>
      </w:r>
    </w:p>
    <w:p w14:paraId="25CAC627" w14:textId="6E4A882E" w:rsidR="00FE4AB8" w:rsidRDefault="00FE4AB8" w:rsidP="00FE4AB8">
      <w:pPr>
        <w:pStyle w:val="PargrafodaLista"/>
        <w:numPr>
          <w:ilvl w:val="1"/>
          <w:numId w:val="1"/>
        </w:numPr>
        <w:jc w:val="both"/>
      </w:pPr>
      <w:r>
        <w:t>Registrar o backlog da Declaração de Escopo do Projeto</w:t>
      </w:r>
      <w:r w:rsidR="00184B1F">
        <w:t>.</w:t>
      </w:r>
    </w:p>
    <w:p w14:paraId="1BBBA0B0" w14:textId="3C5748B8" w:rsidR="00FF4B08" w:rsidRDefault="00FF4B08" w:rsidP="00FE4AB8">
      <w:pPr>
        <w:pStyle w:val="PargrafodaLista"/>
        <w:numPr>
          <w:ilvl w:val="0"/>
          <w:numId w:val="1"/>
        </w:numPr>
        <w:jc w:val="both"/>
      </w:pPr>
      <w:r>
        <w:t xml:space="preserve">Controlar </w:t>
      </w:r>
      <w:r w:rsidR="002E084D">
        <w:t>os custos</w:t>
      </w:r>
      <w:r w:rsidR="00FE4AB8">
        <w:t>: p</w:t>
      </w:r>
      <w:r w:rsidRPr="005C59D4">
        <w:t xml:space="preserve">rocesso de </w:t>
      </w:r>
      <w:r w:rsidR="00293323">
        <w:t xml:space="preserve">monitorar o status do projeto para atualizar o orçamento e gerenciar alterações na linha de base dos </w:t>
      </w:r>
      <w:r w:rsidR="00D77511">
        <w:t>custos</w:t>
      </w:r>
      <w:r w:rsidR="00184B1F">
        <w:t>:</w:t>
      </w:r>
    </w:p>
    <w:p w14:paraId="2D3FCFAE" w14:textId="421F6115" w:rsidR="00FE4AB8" w:rsidRDefault="00FE4AB8" w:rsidP="00FE4AB8">
      <w:pPr>
        <w:pStyle w:val="PargrafodaLista"/>
        <w:numPr>
          <w:ilvl w:val="1"/>
          <w:numId w:val="1"/>
        </w:numPr>
        <w:jc w:val="both"/>
      </w:pPr>
      <w:r>
        <w:t>Reunião com a equipe para definição da ferramenta para controlar os custos</w:t>
      </w:r>
      <w:r w:rsidR="00184B1F">
        <w:t xml:space="preserve"> deste projeto.</w:t>
      </w:r>
    </w:p>
    <w:p w14:paraId="27976493" w14:textId="3A6DDE13" w:rsidR="00FE4AB8" w:rsidRDefault="00FE4AB8" w:rsidP="00FE4AB8">
      <w:pPr>
        <w:pStyle w:val="PargrafodaLista"/>
        <w:numPr>
          <w:ilvl w:val="1"/>
          <w:numId w:val="1"/>
        </w:numPr>
        <w:jc w:val="both"/>
      </w:pPr>
      <w:r>
        <w:t>Registro das atividades e o seu esforço no MS Project</w:t>
      </w:r>
      <w:r w:rsidR="00184B1F">
        <w:t>, de acordo com as tarefas estipuladas e do tempo de execução do certame.</w:t>
      </w:r>
    </w:p>
    <w:p w14:paraId="72B6427A" w14:textId="77777777" w:rsidR="008843C9" w:rsidRDefault="008843C9" w:rsidP="003D377B"/>
    <w:p w14:paraId="74F6E365" w14:textId="21B6DA0B" w:rsidR="008C2C80" w:rsidRPr="00AA21AD" w:rsidRDefault="008C2C80" w:rsidP="008D2B4C">
      <w:pPr>
        <w:pStyle w:val="Ttulo2"/>
      </w:pPr>
      <w:bookmarkStart w:id="8" w:name="_Toc323118142"/>
      <w:bookmarkStart w:id="9" w:name="_Toc353750960"/>
      <w:bookmarkStart w:id="10" w:name="_Toc404958450"/>
      <w:r w:rsidRPr="00795700">
        <w:t xml:space="preserve">Documentos padronizados </w:t>
      </w:r>
      <w:r w:rsidR="002E084D">
        <w:t>dos custos</w:t>
      </w:r>
      <w:bookmarkEnd w:id="8"/>
      <w:bookmarkEnd w:id="9"/>
      <w:bookmarkEnd w:id="10"/>
    </w:p>
    <w:p w14:paraId="3E7E9DB7" w14:textId="77777777"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9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3"/>
        <w:gridCol w:w="4933"/>
        <w:gridCol w:w="1850"/>
      </w:tblGrid>
      <w:tr w:rsidR="008C2C80" w:rsidRPr="0080697D" w14:paraId="155E9DE2" w14:textId="77777777" w:rsidTr="009F6346">
        <w:trPr>
          <w:trHeight w:val="439"/>
          <w:jc w:val="center"/>
        </w:trPr>
        <w:tc>
          <w:tcPr>
            <w:tcW w:w="2893" w:type="dxa"/>
            <w:shd w:val="clear" w:color="auto" w:fill="DBE5F1" w:themeFill="accent1" w:themeFillTint="33"/>
            <w:vAlign w:val="center"/>
          </w:tcPr>
          <w:p w14:paraId="1A75516C" w14:textId="77777777" w:rsidR="008C2C80" w:rsidRPr="0080697D" w:rsidRDefault="008C2C80" w:rsidP="009F6346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933" w:type="dxa"/>
            <w:shd w:val="clear" w:color="auto" w:fill="DBE5F1" w:themeFill="accent1" w:themeFillTint="33"/>
            <w:vAlign w:val="center"/>
          </w:tcPr>
          <w:p w14:paraId="21C14AD8" w14:textId="77777777" w:rsidR="008C2C80" w:rsidRPr="0080697D" w:rsidRDefault="008C2C80" w:rsidP="009F6346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850" w:type="dxa"/>
            <w:shd w:val="clear" w:color="auto" w:fill="DBE5F1" w:themeFill="accent1" w:themeFillTint="33"/>
            <w:vAlign w:val="center"/>
          </w:tcPr>
          <w:p w14:paraId="0F60F333" w14:textId="23129949" w:rsidR="008C2C80" w:rsidRPr="0080697D" w:rsidRDefault="00D75625" w:rsidP="009F634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8C2C80" w:rsidRPr="0080697D" w14:paraId="39C0E6FB" w14:textId="77777777" w:rsidTr="009F6346">
        <w:trPr>
          <w:trHeight w:val="824"/>
          <w:jc w:val="center"/>
        </w:trPr>
        <w:tc>
          <w:tcPr>
            <w:tcW w:w="2893" w:type="dxa"/>
          </w:tcPr>
          <w:p w14:paraId="69DB9CF9" w14:textId="36DB9C8D" w:rsidR="008C2C80" w:rsidRPr="0080697D" w:rsidRDefault="00D75625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Termo de Abertura do Projeto</w:t>
            </w:r>
          </w:p>
        </w:tc>
        <w:tc>
          <w:tcPr>
            <w:tcW w:w="4933" w:type="dxa"/>
          </w:tcPr>
          <w:p w14:paraId="2921ED4D" w14:textId="6FB33CC9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1850" w:type="dxa"/>
          </w:tcPr>
          <w:p w14:paraId="15996B95" w14:textId="018FD5B2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D9D2516" w14:textId="77777777" w:rsidTr="009F6346">
        <w:trPr>
          <w:trHeight w:val="534"/>
          <w:jc w:val="center"/>
        </w:trPr>
        <w:tc>
          <w:tcPr>
            <w:tcW w:w="2893" w:type="dxa"/>
          </w:tcPr>
          <w:p w14:paraId="3869F956" w14:textId="6F2CDEBD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933" w:type="dxa"/>
          </w:tcPr>
          <w:p w14:paraId="548F1D07" w14:textId="3694D93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1850" w:type="dxa"/>
          </w:tcPr>
          <w:p w14:paraId="115965A5" w14:textId="52EE615A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Bárbara dos Santos </w:t>
            </w:r>
            <w:proofErr w:type="spellStart"/>
            <w:r>
              <w:rPr>
                <w:rFonts w:cs="Arial"/>
                <w:szCs w:val="20"/>
              </w:rPr>
              <w:t>Port</w:t>
            </w:r>
            <w:proofErr w:type="spellEnd"/>
          </w:p>
        </w:tc>
      </w:tr>
      <w:tr w:rsidR="008C2C80" w:rsidRPr="0080697D" w14:paraId="6DA21C5B" w14:textId="77777777" w:rsidTr="009F6346">
        <w:trPr>
          <w:trHeight w:val="824"/>
          <w:jc w:val="center"/>
        </w:trPr>
        <w:tc>
          <w:tcPr>
            <w:tcW w:w="2893" w:type="dxa"/>
          </w:tcPr>
          <w:p w14:paraId="00A4950A" w14:textId="2391B08D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933" w:type="dxa"/>
          </w:tcPr>
          <w:p w14:paraId="44F63E28" w14:textId="267D76DF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35BB4DBD" w14:textId="22F9E720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627A90E" w14:textId="77777777" w:rsidTr="009F6346">
        <w:trPr>
          <w:trHeight w:val="534"/>
          <w:jc w:val="center"/>
        </w:trPr>
        <w:tc>
          <w:tcPr>
            <w:tcW w:w="2893" w:type="dxa"/>
          </w:tcPr>
          <w:p w14:paraId="7F26C0F2" w14:textId="759FFCF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933" w:type="dxa"/>
          </w:tcPr>
          <w:p w14:paraId="0CC507B7" w14:textId="1DA87DE5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7DC5BE6F" w14:textId="719415F6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6CE1B9F9" w14:textId="77777777" w:rsidTr="009F6346">
        <w:trPr>
          <w:trHeight w:val="549"/>
          <w:jc w:val="center"/>
        </w:trPr>
        <w:tc>
          <w:tcPr>
            <w:tcW w:w="2893" w:type="dxa"/>
          </w:tcPr>
          <w:p w14:paraId="5A8D33F5" w14:textId="2A2415B6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Gerenciamento de Cronograma</w:t>
            </w:r>
          </w:p>
        </w:tc>
        <w:tc>
          <w:tcPr>
            <w:tcW w:w="4933" w:type="dxa"/>
          </w:tcPr>
          <w:p w14:paraId="760F2ED8" w14:textId="646CF084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3F850370" w14:textId="23B3B240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1A672321" w14:textId="77777777" w:rsidTr="009F6346">
        <w:trPr>
          <w:trHeight w:val="534"/>
          <w:jc w:val="center"/>
        </w:trPr>
        <w:tc>
          <w:tcPr>
            <w:tcW w:w="2893" w:type="dxa"/>
          </w:tcPr>
          <w:p w14:paraId="2AA880F1" w14:textId="03D85CF7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933" w:type="dxa"/>
          </w:tcPr>
          <w:p w14:paraId="1D675E37" w14:textId="617BB2D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1850" w:type="dxa"/>
          </w:tcPr>
          <w:p w14:paraId="21963475" w14:textId="2DE1D18E" w:rsidR="008C2C80" w:rsidRPr="0080697D" w:rsidRDefault="00861665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06A1B378" w14:textId="77777777" w:rsidR="00790628" w:rsidRPr="00AA21AD" w:rsidRDefault="00790628" w:rsidP="00790628">
      <w:pPr>
        <w:pStyle w:val="Ttulo2"/>
      </w:pPr>
      <w:bookmarkStart w:id="11" w:name="_Toc322452413"/>
      <w:bookmarkStart w:id="12" w:name="_Toc327554432"/>
      <w:bookmarkStart w:id="13" w:name="_Toc353750961"/>
      <w:bookmarkStart w:id="14" w:name="_Toc404958451"/>
      <w:r w:rsidRPr="00AA21AD">
        <w:t>Ferramentas</w:t>
      </w:r>
      <w:bookmarkEnd w:id="11"/>
      <w:bookmarkEnd w:id="12"/>
      <w:bookmarkEnd w:id="13"/>
      <w:bookmarkEnd w:id="14"/>
    </w:p>
    <w:p w14:paraId="44EB08BC" w14:textId="629B2189" w:rsidR="00790628" w:rsidRDefault="00E82CB8" w:rsidP="00E82CB8">
      <w:pPr>
        <w:pStyle w:val="PargrafodaLista"/>
        <w:numPr>
          <w:ilvl w:val="0"/>
          <w:numId w:val="2"/>
        </w:numPr>
      </w:pPr>
      <w:r>
        <w:t>Click-</w:t>
      </w:r>
      <w:proofErr w:type="spellStart"/>
      <w:r>
        <w:t>up</w:t>
      </w:r>
      <w:proofErr w:type="spellEnd"/>
      <w:r>
        <w:t>: gerenciamento das atividades do projeto</w:t>
      </w:r>
      <w:r w:rsidR="00184B1F">
        <w:t>, com contagem do tempo através da execução de tarefas.</w:t>
      </w:r>
    </w:p>
    <w:p w14:paraId="26E1A253" w14:textId="07747AFB" w:rsidR="008C2C80" w:rsidRPr="00894132" w:rsidRDefault="00E82CB8" w:rsidP="00A62CCC">
      <w:pPr>
        <w:pStyle w:val="PargrafodaLista"/>
        <w:numPr>
          <w:ilvl w:val="0"/>
          <w:numId w:val="2"/>
        </w:numPr>
      </w:pPr>
      <w:r>
        <w:t xml:space="preserve">MS Project: gerenciamento das atividades de forma macro, </w:t>
      </w:r>
      <w:r w:rsidR="00184B1F">
        <w:t xml:space="preserve">estipulando os custos dos envolvidos neste projeto, a organização de cada tarefa e o custo da mesma, de acordo com a realidade estabelecida com o cliente. </w:t>
      </w:r>
    </w:p>
    <w:p w14:paraId="3F5C46F8" w14:textId="72F84A10" w:rsidR="008C2C80" w:rsidRPr="0033433F" w:rsidRDefault="000B3E4E" w:rsidP="00881E09">
      <w:pPr>
        <w:pStyle w:val="Ttulo2"/>
      </w:pPr>
      <w:bookmarkStart w:id="15" w:name="_Toc319340146"/>
      <w:bookmarkStart w:id="16" w:name="_Toc323118143"/>
      <w:bookmarkStart w:id="17" w:name="_Toc353750962"/>
      <w:bookmarkStart w:id="18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5"/>
      <w:bookmarkEnd w:id="16"/>
      <w:bookmarkEnd w:id="17"/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3395"/>
        <w:gridCol w:w="2400"/>
        <w:gridCol w:w="2400"/>
      </w:tblGrid>
      <w:tr w:rsidR="003D383E" w:rsidRPr="0000794C" w14:paraId="02BBC59A" w14:textId="77777777" w:rsidTr="009F6346">
        <w:trPr>
          <w:trHeight w:val="428"/>
          <w:jc w:val="center"/>
        </w:trPr>
        <w:tc>
          <w:tcPr>
            <w:tcW w:w="1584" w:type="dxa"/>
            <w:shd w:val="clear" w:color="auto" w:fill="DBE5F1" w:themeFill="accent1" w:themeFillTint="33"/>
            <w:vAlign w:val="center"/>
          </w:tcPr>
          <w:p w14:paraId="521B7E12" w14:textId="77777777" w:rsidR="003D383E" w:rsidRPr="0000794C" w:rsidRDefault="003D383E" w:rsidP="00780F18">
            <w:pPr>
              <w:jc w:val="center"/>
            </w:pPr>
            <w:r>
              <w:t>Papel</w:t>
            </w:r>
          </w:p>
        </w:tc>
        <w:tc>
          <w:tcPr>
            <w:tcW w:w="3395" w:type="dxa"/>
            <w:shd w:val="clear" w:color="auto" w:fill="DBE5F1" w:themeFill="accent1" w:themeFillTint="33"/>
            <w:vAlign w:val="center"/>
          </w:tcPr>
          <w:p w14:paraId="03C05A8D" w14:textId="77777777" w:rsidR="003D383E" w:rsidRPr="0000794C" w:rsidRDefault="003D383E" w:rsidP="00780F18">
            <w:pPr>
              <w:jc w:val="center"/>
            </w:pPr>
            <w:r>
              <w:t>Responsabilidades</w:t>
            </w:r>
          </w:p>
        </w:tc>
        <w:tc>
          <w:tcPr>
            <w:tcW w:w="2400" w:type="dxa"/>
            <w:shd w:val="clear" w:color="auto" w:fill="DBE5F1" w:themeFill="accent1" w:themeFillTint="33"/>
            <w:vAlign w:val="center"/>
          </w:tcPr>
          <w:p w14:paraId="055E76D1" w14:textId="77777777" w:rsidR="003D383E" w:rsidRDefault="003D383E" w:rsidP="00780F18">
            <w:pPr>
              <w:jc w:val="center"/>
            </w:pPr>
            <w:r>
              <w:t>Competências</w:t>
            </w:r>
          </w:p>
        </w:tc>
        <w:tc>
          <w:tcPr>
            <w:tcW w:w="2400" w:type="dxa"/>
            <w:shd w:val="clear" w:color="auto" w:fill="DBE5F1" w:themeFill="accent1" w:themeFillTint="33"/>
            <w:vAlign w:val="center"/>
          </w:tcPr>
          <w:p w14:paraId="1400EE1F" w14:textId="77777777" w:rsidR="003D383E" w:rsidRDefault="003D383E" w:rsidP="00780F18">
            <w:pPr>
              <w:jc w:val="center"/>
            </w:pPr>
            <w:r>
              <w:t>Autoridade</w:t>
            </w:r>
          </w:p>
        </w:tc>
      </w:tr>
      <w:tr w:rsidR="003D383E" w14:paraId="10383FD4" w14:textId="77777777" w:rsidTr="009F6346">
        <w:trPr>
          <w:trHeight w:val="2133"/>
          <w:jc w:val="center"/>
        </w:trPr>
        <w:tc>
          <w:tcPr>
            <w:tcW w:w="1584" w:type="dxa"/>
          </w:tcPr>
          <w:p w14:paraId="78984A1B" w14:textId="1AF80B1F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395" w:type="dxa"/>
          </w:tcPr>
          <w:p w14:paraId="3A0D39CA" w14:textId="5317FBF6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Supervisionar o desempenho da equipe</w:t>
            </w:r>
            <w:r w:rsidR="00184B1F">
              <w:rPr>
                <w:rFonts w:cs="Arial"/>
              </w:rPr>
              <w:t>.</w:t>
            </w:r>
          </w:p>
          <w:p w14:paraId="3C803B05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4674B398" w14:textId="16CCF5C5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 w:rsidR="00184B1F">
              <w:rPr>
                <w:rFonts w:cs="Arial"/>
              </w:rPr>
              <w:t>.</w:t>
            </w:r>
          </w:p>
          <w:p w14:paraId="4A1AFD30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055FF19D" w14:textId="2E3B7E34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e aprovar documentações da gestão do projeto.</w:t>
            </w:r>
          </w:p>
        </w:tc>
        <w:tc>
          <w:tcPr>
            <w:tcW w:w="2400" w:type="dxa"/>
          </w:tcPr>
          <w:p w14:paraId="65012FAA" w14:textId="173E63B9" w:rsidR="00253E2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4F845B24" w14:textId="23A950FE" w:rsidR="0055541E" w:rsidRDefault="0055541E" w:rsidP="00836861">
            <w:pPr>
              <w:jc w:val="both"/>
              <w:rPr>
                <w:rFonts w:cs="Arial"/>
              </w:rPr>
            </w:pPr>
          </w:p>
          <w:p w14:paraId="3194DCBE" w14:textId="079A61C9" w:rsidR="0055541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  <w:p w14:paraId="681F6073" w14:textId="27CB6739" w:rsidR="0055541E" w:rsidRDefault="0055541E" w:rsidP="00836861">
            <w:pPr>
              <w:jc w:val="both"/>
              <w:rPr>
                <w:rFonts w:cs="Arial"/>
              </w:rPr>
            </w:pPr>
          </w:p>
          <w:p w14:paraId="4CC4CB8E" w14:textId="082223AC" w:rsidR="0055541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código para prever</w:t>
            </w:r>
            <w:r w:rsidR="00EA135F">
              <w:rPr>
                <w:rFonts w:cs="Arial"/>
              </w:rPr>
              <w:t xml:space="preserve"> situações de risco</w:t>
            </w:r>
          </w:p>
        </w:tc>
        <w:tc>
          <w:tcPr>
            <w:tcW w:w="2400" w:type="dxa"/>
          </w:tcPr>
          <w:p w14:paraId="69175B66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401A4334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4A90F1FD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documentos</w:t>
            </w:r>
          </w:p>
          <w:p w14:paraId="35A0576B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34C1F747" w14:textId="63467BE9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3D383E" w14:paraId="717471FF" w14:textId="77777777" w:rsidTr="009F6346">
        <w:trPr>
          <w:trHeight w:val="2133"/>
          <w:jc w:val="center"/>
        </w:trPr>
        <w:tc>
          <w:tcPr>
            <w:tcW w:w="1584" w:type="dxa"/>
          </w:tcPr>
          <w:p w14:paraId="58F5641B" w14:textId="14231BBD" w:rsidR="003D383E" w:rsidRDefault="00780F18" w:rsidP="00836861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395" w:type="dxa"/>
          </w:tcPr>
          <w:p w14:paraId="0EB8F52A" w14:textId="57CA2307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Manter contato com a empresa parceira</w:t>
            </w:r>
            <w:r w:rsidR="00184B1F">
              <w:rPr>
                <w:rFonts w:cs="Arial"/>
              </w:rPr>
              <w:t xml:space="preserve"> (via slack).</w:t>
            </w:r>
          </w:p>
          <w:p w14:paraId="2C2146D9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4E7960CE" w14:textId="7DB80B15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Agir em conjunto</w:t>
            </w:r>
            <w:r w:rsidR="00184B1F">
              <w:rPr>
                <w:rFonts w:cs="Arial"/>
              </w:rPr>
              <w:t xml:space="preserve"> com o Scrum Master</w:t>
            </w:r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 w:rsidR="00184B1F">
              <w:rPr>
                <w:rFonts w:cs="Arial"/>
              </w:rPr>
              <w:t>.</w:t>
            </w:r>
          </w:p>
          <w:p w14:paraId="515C8CD2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590E5392" w14:textId="1C791899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documentações da gestão do projeto.</w:t>
            </w:r>
          </w:p>
        </w:tc>
        <w:tc>
          <w:tcPr>
            <w:tcW w:w="2400" w:type="dxa"/>
          </w:tcPr>
          <w:p w14:paraId="4DB0B9FF" w14:textId="77777777" w:rsidR="00EA135F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0FDC3811" w14:textId="77777777" w:rsidR="00EA135F" w:rsidRDefault="00EA135F" w:rsidP="00836861">
            <w:pPr>
              <w:jc w:val="both"/>
              <w:rPr>
                <w:rFonts w:cs="Arial"/>
              </w:rPr>
            </w:pPr>
          </w:p>
          <w:p w14:paraId="15A8FA3C" w14:textId="586F800C" w:rsidR="00253E2E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</w:tc>
        <w:tc>
          <w:tcPr>
            <w:tcW w:w="2400" w:type="dxa"/>
          </w:tcPr>
          <w:p w14:paraId="71752B4F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370B712F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0E947C62" w14:textId="4D01D8BD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3D383E" w14:paraId="0631FC15" w14:textId="77777777" w:rsidTr="009F6346">
        <w:trPr>
          <w:trHeight w:val="790"/>
          <w:jc w:val="center"/>
        </w:trPr>
        <w:tc>
          <w:tcPr>
            <w:tcW w:w="1584" w:type="dxa"/>
          </w:tcPr>
          <w:p w14:paraId="1B463EE5" w14:textId="73542E2B" w:rsidR="003D383E" w:rsidRDefault="00FF3384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Dev. Team</w:t>
            </w:r>
          </w:p>
        </w:tc>
        <w:tc>
          <w:tcPr>
            <w:tcW w:w="3395" w:type="dxa"/>
          </w:tcPr>
          <w:p w14:paraId="70E7A963" w14:textId="484B4066" w:rsidR="003D383E" w:rsidRDefault="00FF3384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Desenvolver as demandas referentes ao desenvolvimento do produto.</w:t>
            </w:r>
          </w:p>
        </w:tc>
        <w:tc>
          <w:tcPr>
            <w:tcW w:w="2400" w:type="dxa"/>
          </w:tcPr>
          <w:p w14:paraId="025A1EC6" w14:textId="21B38766" w:rsidR="003D383E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desenvolvimento</w:t>
            </w:r>
          </w:p>
        </w:tc>
        <w:tc>
          <w:tcPr>
            <w:tcW w:w="2400" w:type="dxa"/>
          </w:tcPr>
          <w:p w14:paraId="565B434E" w14:textId="366548C1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</w:tbl>
    <w:p w14:paraId="46A05598" w14:textId="77777777" w:rsidR="008C2C80" w:rsidRDefault="008C2C80" w:rsidP="008C2C80"/>
    <w:p w14:paraId="7F9E3EB4" w14:textId="77777777" w:rsidR="008843C9" w:rsidRDefault="008843C9" w:rsidP="003D377B"/>
    <w:p w14:paraId="74D87327" w14:textId="77777777" w:rsidR="00790628" w:rsidRPr="0024330E" w:rsidRDefault="006204BC" w:rsidP="006204BC">
      <w:pPr>
        <w:pStyle w:val="Ttulo1"/>
        <w:rPr>
          <w:u w:val="none"/>
        </w:rPr>
      </w:pPr>
      <w:bookmarkStart w:id="19" w:name="_Toc353750963"/>
      <w:bookmarkStart w:id="20" w:name="_Toc404958453"/>
      <w:r w:rsidRPr="0024330E">
        <w:rPr>
          <w:u w:val="none"/>
        </w:rPr>
        <w:t xml:space="preserve">Plano de gerenciamento </w:t>
      </w:r>
      <w:r w:rsidR="002E084D" w:rsidRPr="0024330E">
        <w:rPr>
          <w:u w:val="none"/>
        </w:rPr>
        <w:t>dos custos</w:t>
      </w:r>
      <w:bookmarkEnd w:id="19"/>
      <w:bookmarkEnd w:id="20"/>
    </w:p>
    <w:p w14:paraId="12C62951" w14:textId="62211948" w:rsidR="00790628" w:rsidRDefault="009F6346" w:rsidP="009F6346">
      <w:pPr>
        <w:jc w:val="both"/>
      </w:pPr>
      <w:r>
        <w:t>O custo do projeto será monitorado pelo software MS Project</w:t>
      </w:r>
      <w:r w:rsidR="004F025F">
        <w:t>, para obter um melhor planejamento e dimensionamento de custos objetivando-se uma maior eficiência financeira no projeto</w:t>
      </w:r>
      <w:r w:rsidR="007E6848">
        <w:t>.</w:t>
      </w:r>
    </w:p>
    <w:p w14:paraId="5B16536F" w14:textId="77777777" w:rsidR="009F6346" w:rsidRDefault="009F6346" w:rsidP="00790628"/>
    <w:p w14:paraId="572BC1AB" w14:textId="77777777" w:rsidR="006204BC" w:rsidRDefault="00293323" w:rsidP="0090448E">
      <w:pPr>
        <w:pStyle w:val="Ttulo2"/>
      </w:pPr>
      <w:bookmarkStart w:id="21" w:name="_Toc353750964"/>
      <w:bookmarkStart w:id="22" w:name="_Toc404958454"/>
      <w:r>
        <w:t>Estim</w:t>
      </w:r>
      <w:r w:rsidR="00FF4B08">
        <w:t xml:space="preserve">ar </w:t>
      </w:r>
      <w:r w:rsidR="002E084D">
        <w:t>os custos</w:t>
      </w:r>
      <w:bookmarkEnd w:id="21"/>
      <w:bookmarkEnd w:id="22"/>
    </w:p>
    <w:p w14:paraId="706B79D3" w14:textId="4D56E96D" w:rsidR="006204BC" w:rsidRDefault="009F6346" w:rsidP="009F6346">
      <w:pPr>
        <w:jc w:val="both"/>
      </w:pPr>
      <w:r>
        <w:t>Os custos serão estimados a partir do custo por hora de cada desenvolvedor e do tempo estimado para o desenvolvimento das demandas.</w:t>
      </w:r>
    </w:p>
    <w:p w14:paraId="2B6CC83B" w14:textId="77777777" w:rsidR="009F6346" w:rsidRDefault="009F6346" w:rsidP="006204BC"/>
    <w:p w14:paraId="662D7EB9" w14:textId="77777777" w:rsidR="00293323" w:rsidRDefault="00293323" w:rsidP="00293323">
      <w:pPr>
        <w:pStyle w:val="Ttulo2"/>
      </w:pPr>
      <w:bookmarkStart w:id="23" w:name="_Toc353750965"/>
      <w:bookmarkStart w:id="24" w:name="_Toc404958455"/>
      <w:r>
        <w:lastRenderedPageBreak/>
        <w:t>Determinar o orçamento</w:t>
      </w:r>
      <w:bookmarkEnd w:id="23"/>
      <w:bookmarkEnd w:id="24"/>
    </w:p>
    <w:p w14:paraId="539D8D87" w14:textId="29F9A133" w:rsidR="006204BC" w:rsidRDefault="009F6346" w:rsidP="009F6346">
      <w:pPr>
        <w:jc w:val="both"/>
      </w:pPr>
      <w:r>
        <w:t>O orçamento será a soma de todo o tempo estimado para desenvolver o projeto como um todo, multiplicado pelo custo hora de cada desenvolvedor.</w:t>
      </w:r>
    </w:p>
    <w:p w14:paraId="5E4B4796" w14:textId="77777777" w:rsidR="00FF4B08" w:rsidRDefault="00FF4B08" w:rsidP="00FF4B08">
      <w:pPr>
        <w:pStyle w:val="Ttulo2"/>
      </w:pPr>
      <w:bookmarkStart w:id="25" w:name="_Toc353750966"/>
      <w:bookmarkStart w:id="26" w:name="_Toc404958456"/>
      <w:r>
        <w:t xml:space="preserve">Controlar </w:t>
      </w:r>
      <w:r w:rsidR="002E084D">
        <w:t>os custos</w:t>
      </w:r>
      <w:bookmarkEnd w:id="25"/>
      <w:bookmarkEnd w:id="26"/>
    </w:p>
    <w:p w14:paraId="6DF8F911" w14:textId="2A7FA6BD" w:rsidR="00EB780C" w:rsidRDefault="009F6346" w:rsidP="009F6346">
      <w:pPr>
        <w:jc w:val="both"/>
      </w:pPr>
      <w:r>
        <w:t>O custo do projeto será monitorado e controlado pelo software MS Project</w:t>
      </w:r>
      <w:r w:rsidR="007E6848">
        <w:t>, para evitar gastos com itens</w:t>
      </w:r>
      <w:r w:rsidR="00F37FAF">
        <w:t xml:space="preserve"> </w:t>
      </w:r>
      <w:r w:rsidR="007E6848">
        <w:t>desnecessários e custos muito elevados ou inferiores ao projeto original</w:t>
      </w:r>
      <w:r>
        <w:t>.</w:t>
      </w:r>
    </w:p>
    <w:tbl>
      <w:tblPr>
        <w:tblW w:w="963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5191"/>
        <w:gridCol w:w="1734"/>
      </w:tblGrid>
      <w:tr w:rsidR="008843C9" w:rsidRPr="00C52528" w14:paraId="55019167" w14:textId="77777777" w:rsidTr="009F6346">
        <w:trPr>
          <w:trHeight w:val="476"/>
          <w:jc w:val="center"/>
        </w:trPr>
        <w:tc>
          <w:tcPr>
            <w:tcW w:w="9631" w:type="dxa"/>
            <w:gridSpan w:val="3"/>
            <w:shd w:val="clear" w:color="auto" w:fill="DBE5F1" w:themeFill="accent1" w:themeFillTint="33"/>
            <w:vAlign w:val="center"/>
          </w:tcPr>
          <w:p w14:paraId="3C103658" w14:textId="77777777" w:rsidR="008843C9" w:rsidRPr="00C52528" w:rsidRDefault="008843C9" w:rsidP="009F634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CB70C5D" w14:textId="77777777" w:rsidTr="009F6346">
        <w:trPr>
          <w:trHeight w:val="358"/>
          <w:jc w:val="center"/>
        </w:trPr>
        <w:tc>
          <w:tcPr>
            <w:tcW w:w="2706" w:type="dxa"/>
            <w:shd w:val="clear" w:color="auto" w:fill="DBE5F1" w:themeFill="accent1" w:themeFillTint="33"/>
            <w:vAlign w:val="center"/>
          </w:tcPr>
          <w:p w14:paraId="3834088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5191" w:type="dxa"/>
            <w:shd w:val="clear" w:color="auto" w:fill="DBE5F1" w:themeFill="accent1" w:themeFillTint="33"/>
            <w:vAlign w:val="center"/>
          </w:tcPr>
          <w:p w14:paraId="3F38741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734" w:type="dxa"/>
            <w:shd w:val="clear" w:color="auto" w:fill="DBE5F1" w:themeFill="accent1" w:themeFillTint="33"/>
            <w:vAlign w:val="center"/>
          </w:tcPr>
          <w:p w14:paraId="73CA8E0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D22900F" w14:textId="77777777" w:rsidTr="009F6346">
        <w:trPr>
          <w:trHeight w:val="430"/>
          <w:jc w:val="center"/>
        </w:trPr>
        <w:tc>
          <w:tcPr>
            <w:tcW w:w="2706" w:type="dxa"/>
            <w:vAlign w:val="center"/>
          </w:tcPr>
          <w:p w14:paraId="55622E9D" w14:textId="77777777" w:rsidR="008843C9" w:rsidRPr="00CE3355" w:rsidRDefault="008843C9" w:rsidP="00947D4B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5191" w:type="dxa"/>
            <w:vAlign w:val="center"/>
          </w:tcPr>
          <w:p w14:paraId="32A32D47" w14:textId="667331CC" w:rsidR="008843C9" w:rsidRPr="00C52528" w:rsidRDefault="008843C9" w:rsidP="002D679E"/>
        </w:tc>
        <w:tc>
          <w:tcPr>
            <w:tcW w:w="1734" w:type="dxa"/>
            <w:vAlign w:val="center"/>
          </w:tcPr>
          <w:p w14:paraId="390CDA61" w14:textId="77777777" w:rsidR="008843C9" w:rsidRPr="00C52528" w:rsidRDefault="008843C9" w:rsidP="002D679E"/>
        </w:tc>
      </w:tr>
      <w:tr w:rsidR="008843C9" w:rsidRPr="00C52528" w14:paraId="43F8720B" w14:textId="77777777" w:rsidTr="009F6346">
        <w:trPr>
          <w:trHeight w:val="430"/>
          <w:jc w:val="center"/>
        </w:trPr>
        <w:tc>
          <w:tcPr>
            <w:tcW w:w="2706" w:type="dxa"/>
            <w:vAlign w:val="center"/>
          </w:tcPr>
          <w:p w14:paraId="71FD5A99" w14:textId="77777777" w:rsidR="008843C9" w:rsidRPr="00CE3355" w:rsidRDefault="008843C9" w:rsidP="00EB780C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5191" w:type="dxa"/>
            <w:vAlign w:val="center"/>
          </w:tcPr>
          <w:p w14:paraId="1F89A6E8" w14:textId="0D393356" w:rsidR="008843C9" w:rsidRPr="00C52528" w:rsidRDefault="00EB780C" w:rsidP="00EB780C">
            <w:pPr>
              <w:jc w:val="center"/>
            </w:pPr>
            <w:r>
              <w:t>Bárbara Port</w:t>
            </w:r>
          </w:p>
        </w:tc>
        <w:tc>
          <w:tcPr>
            <w:tcW w:w="1734" w:type="dxa"/>
            <w:vAlign w:val="center"/>
          </w:tcPr>
          <w:p w14:paraId="7ED4C78D" w14:textId="2435BE08" w:rsidR="008843C9" w:rsidRPr="00C52528" w:rsidRDefault="00EB780C" w:rsidP="00EB780C">
            <w:pPr>
              <w:jc w:val="center"/>
            </w:pPr>
            <w:r>
              <w:t>30/09/2022</w:t>
            </w:r>
          </w:p>
        </w:tc>
      </w:tr>
    </w:tbl>
    <w:p w14:paraId="2D3BF9B9" w14:textId="77777777" w:rsidR="008843C9" w:rsidRDefault="008843C9" w:rsidP="008843C9"/>
    <w:p w14:paraId="70E7ECFF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6F159" w14:textId="77777777" w:rsidR="004B6A13" w:rsidRDefault="004B6A13" w:rsidP="005E1593">
      <w:r>
        <w:separator/>
      </w:r>
    </w:p>
  </w:endnote>
  <w:endnote w:type="continuationSeparator" w:id="0">
    <w:p w14:paraId="4233C6F6" w14:textId="77777777" w:rsidR="004B6A13" w:rsidRDefault="004B6A1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145C0723" w14:textId="77777777" w:rsidTr="00CC0C59">
      <w:trPr>
        <w:jc w:val="center"/>
      </w:trPr>
      <w:tc>
        <w:tcPr>
          <w:tcW w:w="3986" w:type="dxa"/>
          <w:vAlign w:val="center"/>
        </w:tcPr>
        <w:p w14:paraId="28624517" w14:textId="217C6EBF"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F025F">
            <w:rPr>
              <w:noProof/>
              <w:color w:val="244061" w:themeColor="accent1" w:themeShade="80"/>
            </w:rPr>
            <w:t>custo_ehSoja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D01425E" w14:textId="77777777"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4543546B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14:paraId="298A8E47" w14:textId="77777777"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380F4FD" w14:textId="77777777" w:rsidR="00CC0C59" w:rsidRPr="006419CA" w:rsidRDefault="004B6A13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14:paraId="430A63CA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7D637" w14:textId="77777777" w:rsidR="004B6A13" w:rsidRDefault="004B6A13" w:rsidP="005E1593">
      <w:r>
        <w:separator/>
      </w:r>
    </w:p>
  </w:footnote>
  <w:footnote w:type="continuationSeparator" w:id="0">
    <w:p w14:paraId="7BD3EE43" w14:textId="77777777" w:rsidR="004B6A13" w:rsidRDefault="004B6A1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9F6346" w14:paraId="18DE0208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5BD1B7D5" w14:textId="0AEE41AF" w:rsidR="00CC0C59" w:rsidRPr="009F6346" w:rsidRDefault="009F6346" w:rsidP="009F6346">
          <w:pPr>
            <w:pStyle w:val="Comments"/>
            <w:rPr>
              <w:sz w:val="22"/>
              <w:szCs w:val="22"/>
            </w:rPr>
          </w:pPr>
          <w:r w:rsidRPr="009F6346">
            <w:rPr>
              <w:sz w:val="22"/>
              <w:szCs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17865E58" w14:textId="77777777" w:rsidR="00CC0C59" w:rsidRPr="009F6346" w:rsidRDefault="00210174" w:rsidP="009F6346">
          <w:pPr>
            <w:pStyle w:val="Comments"/>
            <w:rPr>
              <w:sz w:val="22"/>
              <w:szCs w:val="22"/>
            </w:rPr>
          </w:pPr>
          <w:r w:rsidRPr="009F6346">
            <w:rPr>
              <w:noProof/>
            </w:rPr>
            <w:drawing>
              <wp:inline distT="0" distB="0" distL="0" distR="0" wp14:anchorId="7501353F" wp14:editId="4A649F6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9F6346" w14:paraId="245776C1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180098E4" w14:textId="44BA27FC" w:rsidR="00CC0C59" w:rsidRPr="009F6346" w:rsidRDefault="00B40D77" w:rsidP="00B40D77">
          <w:pPr>
            <w:pStyle w:val="Cabealho"/>
            <w:jc w:val="center"/>
            <w:rPr>
              <w:sz w:val="22"/>
              <w:szCs w:val="22"/>
            </w:rPr>
          </w:pPr>
          <w:proofErr w:type="spellStart"/>
          <w:r w:rsidRPr="009F6346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69F62E34" w14:textId="77777777" w:rsidR="00CC0C59" w:rsidRPr="009F6346" w:rsidRDefault="00CC0C59" w:rsidP="004E1C7A">
          <w:pPr>
            <w:pStyle w:val="Cabealho"/>
            <w:rPr>
              <w:b/>
              <w:sz w:val="22"/>
              <w:szCs w:val="22"/>
            </w:rPr>
          </w:pPr>
        </w:p>
      </w:tc>
    </w:tr>
  </w:tbl>
  <w:p w14:paraId="4A73993D" w14:textId="77777777"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003C"/>
    <w:multiLevelType w:val="hybridMultilevel"/>
    <w:tmpl w:val="594C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0D"/>
    <w:multiLevelType w:val="hybridMultilevel"/>
    <w:tmpl w:val="3DCAE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45CE"/>
    <w:rsid w:val="00047F80"/>
    <w:rsid w:val="00087A16"/>
    <w:rsid w:val="000B3E4E"/>
    <w:rsid w:val="000D7457"/>
    <w:rsid w:val="000E2853"/>
    <w:rsid w:val="00117475"/>
    <w:rsid w:val="00131357"/>
    <w:rsid w:val="00150703"/>
    <w:rsid w:val="00154400"/>
    <w:rsid w:val="00184B1F"/>
    <w:rsid w:val="00197CCC"/>
    <w:rsid w:val="001D497F"/>
    <w:rsid w:val="001E175E"/>
    <w:rsid w:val="001E2252"/>
    <w:rsid w:val="001F3D30"/>
    <w:rsid w:val="00210174"/>
    <w:rsid w:val="0024330E"/>
    <w:rsid w:val="002454E7"/>
    <w:rsid w:val="00253E2E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67F0C"/>
    <w:rsid w:val="003D377B"/>
    <w:rsid w:val="003D383E"/>
    <w:rsid w:val="003F31F8"/>
    <w:rsid w:val="0042609D"/>
    <w:rsid w:val="00434AC9"/>
    <w:rsid w:val="004440B3"/>
    <w:rsid w:val="00461B02"/>
    <w:rsid w:val="004B2855"/>
    <w:rsid w:val="004B60F1"/>
    <w:rsid w:val="004B6A13"/>
    <w:rsid w:val="004D0E4D"/>
    <w:rsid w:val="004F025F"/>
    <w:rsid w:val="005165BF"/>
    <w:rsid w:val="00546A3D"/>
    <w:rsid w:val="005546E1"/>
    <w:rsid w:val="0055540E"/>
    <w:rsid w:val="0055541E"/>
    <w:rsid w:val="00583F46"/>
    <w:rsid w:val="005871DE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43E89"/>
    <w:rsid w:val="00780F18"/>
    <w:rsid w:val="00790628"/>
    <w:rsid w:val="00794AEC"/>
    <w:rsid w:val="007A054B"/>
    <w:rsid w:val="007E6848"/>
    <w:rsid w:val="0080697D"/>
    <w:rsid w:val="0082721B"/>
    <w:rsid w:val="00836861"/>
    <w:rsid w:val="00842903"/>
    <w:rsid w:val="00861665"/>
    <w:rsid w:val="00871E89"/>
    <w:rsid w:val="00881E09"/>
    <w:rsid w:val="008843C9"/>
    <w:rsid w:val="008C2C80"/>
    <w:rsid w:val="008D2B4C"/>
    <w:rsid w:val="0090448E"/>
    <w:rsid w:val="009162ED"/>
    <w:rsid w:val="00947D4B"/>
    <w:rsid w:val="00980543"/>
    <w:rsid w:val="009A03CC"/>
    <w:rsid w:val="009E7715"/>
    <w:rsid w:val="009F6346"/>
    <w:rsid w:val="00A07F6C"/>
    <w:rsid w:val="00AE1992"/>
    <w:rsid w:val="00AF15FC"/>
    <w:rsid w:val="00B32719"/>
    <w:rsid w:val="00B37F64"/>
    <w:rsid w:val="00B40D77"/>
    <w:rsid w:val="00BD146B"/>
    <w:rsid w:val="00BF2AAC"/>
    <w:rsid w:val="00BF5927"/>
    <w:rsid w:val="00C02723"/>
    <w:rsid w:val="00C13F7B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5625"/>
    <w:rsid w:val="00D77511"/>
    <w:rsid w:val="00D9143E"/>
    <w:rsid w:val="00DB6C8F"/>
    <w:rsid w:val="00DD4CCB"/>
    <w:rsid w:val="00DF7148"/>
    <w:rsid w:val="00DF714B"/>
    <w:rsid w:val="00E00A9C"/>
    <w:rsid w:val="00E34C15"/>
    <w:rsid w:val="00E41119"/>
    <w:rsid w:val="00E82CB8"/>
    <w:rsid w:val="00EA135F"/>
    <w:rsid w:val="00EB6F43"/>
    <w:rsid w:val="00EB780C"/>
    <w:rsid w:val="00F37FAF"/>
    <w:rsid w:val="00F57698"/>
    <w:rsid w:val="00FB5A09"/>
    <w:rsid w:val="00FC2077"/>
    <w:rsid w:val="00FE4AB8"/>
    <w:rsid w:val="00FF03AC"/>
    <w:rsid w:val="00FF3384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99825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9F6346"/>
    <w:pPr>
      <w:tabs>
        <w:tab w:val="center" w:pos="4320"/>
        <w:tab w:val="right" w:pos="8640"/>
      </w:tabs>
      <w:jc w:val="center"/>
    </w:pPr>
    <w:rPr>
      <w:rFonts w:asciiTheme="minorHAnsi" w:eastAsia="Times" w:hAnsiTheme="minorHAnsi" w:cs="Times New Roman"/>
      <w:lang w:eastAsia="pt-BR"/>
    </w:rPr>
  </w:style>
  <w:style w:type="character" w:customStyle="1" w:styleId="CommentsChar">
    <w:name w:val="Comments Char"/>
    <w:basedOn w:val="Fontepargpadro"/>
    <w:link w:val="Comments"/>
    <w:rsid w:val="009F634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FE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1F4E0A"/>
    <w:rsid w:val="00324DAE"/>
    <w:rsid w:val="005A0F9C"/>
    <w:rsid w:val="00634A4A"/>
    <w:rsid w:val="006C5649"/>
    <w:rsid w:val="00715676"/>
    <w:rsid w:val="007E48E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B39801-A0BC-4D3B-9EC9-A56CB1894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2D0DB0-0360-483D-A30D-72D2C00A316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08F72B39-4EE8-49A8-94E0-3BCB9B49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256</TotalTime>
  <Pages>1</Pages>
  <Words>903</Words>
  <Characters>4882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5774</CharactersWithSpaces>
  <SharedDoc>false</SharedDoc>
  <HyperlinkBase>http://escritoriodeprojetos.com.br/SharedFiles/Download.aspx?pageid=92&amp;mid=24&amp;fileid=181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Fatec</cp:lastModifiedBy>
  <cp:revision>71</cp:revision>
  <cp:lastPrinted>2022-10-04T11:00:00Z</cp:lastPrinted>
  <dcterms:created xsi:type="dcterms:W3CDTF">2012-06-25T14:47:00Z</dcterms:created>
  <dcterms:modified xsi:type="dcterms:W3CDTF">2022-10-04T11:00:00Z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