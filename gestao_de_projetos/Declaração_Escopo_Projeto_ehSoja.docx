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D65D" w14:textId="77777777" w:rsidR="00C52528" w:rsidRPr="00C52528" w:rsidRDefault="00C52528" w:rsidP="003D377B"/>
    <w:tbl>
      <w:tblPr>
        <w:tblW w:w="8459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852"/>
        <w:gridCol w:w="1123"/>
        <w:gridCol w:w="2430"/>
        <w:gridCol w:w="4054"/>
      </w:tblGrid>
      <w:tr w:rsidR="00C52528" w:rsidRPr="00C52528" w14:paraId="6D34B4A7" w14:textId="77777777" w:rsidTr="000753F1">
        <w:trPr>
          <w:trHeight w:val="374"/>
          <w:jc w:val="center"/>
        </w:trPr>
        <w:tc>
          <w:tcPr>
            <w:tcW w:w="8459" w:type="dxa"/>
            <w:gridSpan w:val="4"/>
            <w:shd w:val="clear" w:color="auto" w:fill="DBE5F1" w:themeFill="accent1" w:themeFillTint="33"/>
            <w:vAlign w:val="center"/>
          </w:tcPr>
          <w:p w14:paraId="7C769B67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14:paraId="15AC6E97" w14:textId="77777777" w:rsidTr="005A42F4">
        <w:trPr>
          <w:trHeight w:val="281"/>
          <w:jc w:val="center"/>
        </w:trPr>
        <w:tc>
          <w:tcPr>
            <w:tcW w:w="852" w:type="dxa"/>
            <w:shd w:val="clear" w:color="auto" w:fill="DBE5F1" w:themeFill="accent1" w:themeFillTint="33"/>
            <w:vAlign w:val="center"/>
          </w:tcPr>
          <w:p w14:paraId="1A035CC9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3" w:type="dxa"/>
            <w:shd w:val="clear" w:color="auto" w:fill="DBE5F1" w:themeFill="accent1" w:themeFillTint="33"/>
            <w:vAlign w:val="center"/>
          </w:tcPr>
          <w:p w14:paraId="0E0B5713" w14:textId="77777777" w:rsidR="00C52528" w:rsidRPr="00C52528" w:rsidRDefault="00C52528" w:rsidP="000753F1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64183563" w14:textId="77777777" w:rsidR="00C52528" w:rsidRPr="00C52528" w:rsidRDefault="00C52528" w:rsidP="000753F1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054" w:type="dxa"/>
            <w:shd w:val="clear" w:color="auto" w:fill="DBE5F1" w:themeFill="accent1" w:themeFillTint="33"/>
            <w:vAlign w:val="center"/>
          </w:tcPr>
          <w:p w14:paraId="0FC50DBB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EB36F3" w:rsidRPr="00C52528" w14:paraId="1205A7FC" w14:textId="77777777" w:rsidTr="005A42F4">
        <w:trPr>
          <w:trHeight w:val="338"/>
          <w:jc w:val="center"/>
        </w:trPr>
        <w:tc>
          <w:tcPr>
            <w:tcW w:w="852" w:type="dxa"/>
            <w:vAlign w:val="center"/>
          </w:tcPr>
          <w:p w14:paraId="131B5E6A" w14:textId="286713D3" w:rsidR="00EB36F3" w:rsidRPr="00C52528" w:rsidRDefault="00E9515A" w:rsidP="000753F1">
            <w:pPr>
              <w:jc w:val="center"/>
            </w:pPr>
            <w:r>
              <w:t>1</w:t>
            </w:r>
          </w:p>
        </w:tc>
        <w:tc>
          <w:tcPr>
            <w:tcW w:w="1123" w:type="dxa"/>
            <w:vAlign w:val="center"/>
          </w:tcPr>
          <w:p w14:paraId="1C01CDE5" w14:textId="3AA879BF" w:rsidR="00EB36F3" w:rsidRPr="00C52528" w:rsidRDefault="001804D0" w:rsidP="000753F1">
            <w:pPr>
              <w:jc w:val="center"/>
            </w:pPr>
            <w:r>
              <w:t>07/09/2022</w:t>
            </w:r>
          </w:p>
        </w:tc>
        <w:tc>
          <w:tcPr>
            <w:tcW w:w="2430" w:type="dxa"/>
            <w:vAlign w:val="center"/>
          </w:tcPr>
          <w:p w14:paraId="0C448550" w14:textId="7860A657" w:rsidR="00EB36F3" w:rsidRPr="00C52528" w:rsidRDefault="00E9515A" w:rsidP="000753F1">
            <w:pPr>
              <w:jc w:val="center"/>
            </w:pPr>
            <w:r>
              <w:t xml:space="preserve">Bárbara dos Santos </w:t>
            </w:r>
            <w:proofErr w:type="spellStart"/>
            <w:r>
              <w:t>Port</w:t>
            </w:r>
            <w:proofErr w:type="spellEnd"/>
          </w:p>
        </w:tc>
        <w:tc>
          <w:tcPr>
            <w:tcW w:w="4054" w:type="dxa"/>
            <w:vAlign w:val="center"/>
          </w:tcPr>
          <w:p w14:paraId="3BBB0D9A" w14:textId="31E37C4E" w:rsidR="00EB36F3" w:rsidRPr="00C52528" w:rsidRDefault="008422D4" w:rsidP="000753F1">
            <w:pPr>
              <w:jc w:val="center"/>
            </w:pPr>
            <w:r>
              <w:t>Primeira versão do conteúdo do documento.</w:t>
            </w:r>
          </w:p>
        </w:tc>
      </w:tr>
    </w:tbl>
    <w:p w14:paraId="0CE8F48D" w14:textId="77777777" w:rsidR="0055540E" w:rsidRDefault="0055540E" w:rsidP="003D377B"/>
    <w:p w14:paraId="5FFA8908" w14:textId="77777777" w:rsidR="002A19BF" w:rsidRPr="00CE3355" w:rsidRDefault="002A19BF" w:rsidP="002A19BF">
      <w:pPr>
        <w:pStyle w:val="Ttulo1"/>
      </w:pPr>
      <w:r w:rsidRPr="00CE3355">
        <w:t xml:space="preserve">Objetivos deste documento </w:t>
      </w:r>
    </w:p>
    <w:p w14:paraId="2967E082" w14:textId="77777777" w:rsidR="002A19BF" w:rsidRPr="00B12ADB" w:rsidRDefault="002A19BF" w:rsidP="00CE1F05">
      <w:pPr>
        <w:jc w:val="both"/>
      </w:pPr>
      <w:r w:rsidRPr="00B12ADB">
        <w:t>De</w:t>
      </w:r>
      <w:r w:rsidR="004D27A1">
        <w:t xml:space="preserve">screver de forma clara </w:t>
      </w:r>
      <w:r w:rsidRPr="00B12ADB">
        <w:t>qual trabalho deverá ser realizado e quais entregas serão produzidas.</w:t>
      </w:r>
    </w:p>
    <w:p w14:paraId="111CA496" w14:textId="77777777" w:rsidR="002A19BF" w:rsidRPr="00B12ADB" w:rsidRDefault="002A19BF" w:rsidP="002A19BF"/>
    <w:p w14:paraId="12E2BB4D" w14:textId="77777777" w:rsidR="002A19BF" w:rsidRPr="00CE3355" w:rsidRDefault="002A19BF" w:rsidP="002A19BF">
      <w:pPr>
        <w:pStyle w:val="Ttulo1"/>
      </w:pPr>
      <w:r w:rsidRPr="00CE3355">
        <w:t>Objetivos</w:t>
      </w:r>
      <w:r>
        <w:t xml:space="preserve"> do projeto</w:t>
      </w:r>
    </w:p>
    <w:p w14:paraId="1F384447" w14:textId="6349CC11" w:rsidR="002A19BF" w:rsidRPr="00AA3C95" w:rsidRDefault="00E9515A" w:rsidP="00CE1F05">
      <w:pPr>
        <w:jc w:val="both"/>
      </w:pPr>
      <w:r>
        <w:t xml:space="preserve">O app </w:t>
      </w:r>
      <w:proofErr w:type="spellStart"/>
      <w:r>
        <w:t>eSoja</w:t>
      </w:r>
      <w:proofErr w:type="spellEnd"/>
      <w:r>
        <w:t xml:space="preserve"> possui uma área para estimativa de cultivo e os dados sobre as plantas de soja são inseridos de forma manual, ou seja, pelo próprio usuário (quantidade de vagens, quantidade de </w:t>
      </w:r>
      <w:r w:rsidR="00D60AEB">
        <w:t>grãos etc.</w:t>
      </w:r>
      <w:r>
        <w:t>). Para isso é necessário certo esforço e pode causar erros. Sendo assim, será desenvolvida uma nova funcionalidade para que tais dados sejam obtidos de forma automática a partir de uma foto da planta.</w:t>
      </w:r>
    </w:p>
    <w:p w14:paraId="4CA02053" w14:textId="77777777" w:rsidR="002A19BF" w:rsidRDefault="002A19BF" w:rsidP="002A19BF"/>
    <w:p w14:paraId="3604E366" w14:textId="77777777" w:rsidR="002A19BF" w:rsidRPr="00C46898" w:rsidRDefault="002A19BF" w:rsidP="002A19BF">
      <w:pPr>
        <w:pStyle w:val="Ttulo1"/>
      </w:pPr>
      <w:r w:rsidRPr="00C46898">
        <w:t>Escopo do Produto</w:t>
      </w:r>
    </w:p>
    <w:p w14:paraId="03EC0016" w14:textId="4DF308D4" w:rsidR="008F2EC8" w:rsidRDefault="008F2EC8" w:rsidP="008F2EC8">
      <w:pPr>
        <w:jc w:val="both"/>
      </w:pPr>
      <w:r>
        <w:t>Após a conversa com o cliente e a análise das possíveis soluções, foram definidas as seguintes funcionalidades para a melhoria do aplicativo:</w:t>
      </w:r>
    </w:p>
    <w:p w14:paraId="1E47FA73" w14:textId="4FBF960B" w:rsidR="008F2EC8" w:rsidRDefault="008F2EC8" w:rsidP="00CE1F05">
      <w:pPr>
        <w:pStyle w:val="PargrafodaLista"/>
        <w:numPr>
          <w:ilvl w:val="0"/>
          <w:numId w:val="5"/>
        </w:numPr>
        <w:jc w:val="both"/>
      </w:pPr>
      <w:r>
        <w:t xml:space="preserve">1ª Sprint: </w:t>
      </w:r>
    </w:p>
    <w:p w14:paraId="4A5FE0F3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Treinamento do modelo para reconhecer as plantas de soja;</w:t>
      </w:r>
    </w:p>
    <w:p w14:paraId="5B459594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Treinamento do modelo para reconhecer as vagens na planta de soja;</w:t>
      </w:r>
    </w:p>
    <w:p w14:paraId="17883DAA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Marcar na imagem as vagens encontradas na planta de soja;</w:t>
      </w:r>
    </w:p>
    <w:p w14:paraId="60B24FA3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Fazer a contagem de quantas vagens foram encontradas na planta de soja.</w:t>
      </w:r>
    </w:p>
    <w:p w14:paraId="33A618DA" w14:textId="77777777" w:rsidR="008F2EC8" w:rsidRDefault="008F2EC8" w:rsidP="00CE1F05">
      <w:pPr>
        <w:pStyle w:val="PargrafodaLista"/>
        <w:numPr>
          <w:ilvl w:val="0"/>
          <w:numId w:val="5"/>
        </w:numPr>
        <w:jc w:val="both"/>
      </w:pPr>
      <w:r>
        <w:t>2ª Sprint:</w:t>
      </w:r>
    </w:p>
    <w:p w14:paraId="0614279C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Criação/alteração da interface onde novas plantas são registradas para comportar as novas necessidades;</w:t>
      </w:r>
    </w:p>
    <w:p w14:paraId="4E4038EE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Interface para exibir ao usuário o resultado da imagem analisada, onde as vagens e plantas são marcadas na imagem;</w:t>
      </w:r>
    </w:p>
    <w:p w14:paraId="10D4D137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Preencher o valor de vagens na planta de acordo com o resultado da análise da imagem.</w:t>
      </w:r>
    </w:p>
    <w:p w14:paraId="4F6ADAC9" w14:textId="77777777" w:rsidR="008F2EC8" w:rsidRDefault="008F2EC8" w:rsidP="00CE1F05">
      <w:pPr>
        <w:pStyle w:val="PargrafodaLista"/>
        <w:numPr>
          <w:ilvl w:val="0"/>
          <w:numId w:val="5"/>
        </w:numPr>
        <w:jc w:val="both"/>
      </w:pPr>
      <w:r>
        <w:t>3ª Sprint:</w:t>
      </w:r>
    </w:p>
    <w:p w14:paraId="51582683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Criação/alteração da interface onde novas plantas são registradas para comportar as novas necessidades;</w:t>
      </w:r>
    </w:p>
    <w:p w14:paraId="3DCA5318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Treinamento do modelo para reconhecer vagens com X grãos de soja;</w:t>
      </w:r>
    </w:p>
    <w:p w14:paraId="15E2A1F4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Preencher o valor de grãos na planta de acordo com o resultado da análise da imagem.</w:t>
      </w:r>
    </w:p>
    <w:p w14:paraId="326BC623" w14:textId="77777777" w:rsidR="008F2EC8" w:rsidRDefault="008F2EC8" w:rsidP="00CE1F05">
      <w:pPr>
        <w:pStyle w:val="PargrafodaLista"/>
        <w:numPr>
          <w:ilvl w:val="0"/>
          <w:numId w:val="5"/>
        </w:numPr>
        <w:jc w:val="both"/>
      </w:pPr>
      <w:r>
        <w:t>4ª Sprint:</w:t>
      </w:r>
    </w:p>
    <w:p w14:paraId="02BE64EE" w14:textId="16E15386" w:rsidR="00C859DF" w:rsidRDefault="008F2EC8" w:rsidP="00C859DF">
      <w:pPr>
        <w:pStyle w:val="PargrafodaLista"/>
        <w:numPr>
          <w:ilvl w:val="1"/>
          <w:numId w:val="5"/>
        </w:numPr>
        <w:jc w:val="both"/>
      </w:pPr>
      <w:r>
        <w:t>Ajustes de performance e qualidade do reconhecimento.</w:t>
      </w:r>
    </w:p>
    <w:p w14:paraId="464F77B3" w14:textId="77777777" w:rsidR="008F2EC8" w:rsidRPr="00AA3C95" w:rsidRDefault="008F2EC8" w:rsidP="00C859DF"/>
    <w:p w14:paraId="5D32ABCB" w14:textId="77777777" w:rsidR="002A19BF" w:rsidRPr="00AA3C95" w:rsidRDefault="00C06005" w:rsidP="002A19BF">
      <w:pPr>
        <w:pStyle w:val="Ttulo1"/>
      </w:pPr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</w:p>
    <w:p w14:paraId="2E77F3C3" w14:textId="7731E992" w:rsidR="008B6CD0" w:rsidRPr="00AA3C95" w:rsidRDefault="008B6CD0" w:rsidP="00E00628">
      <w:pPr>
        <w:jc w:val="both"/>
      </w:pPr>
      <w:r w:rsidRPr="007F252E">
        <w:t xml:space="preserve">Serão consideradas atividades fora do escopo, </w:t>
      </w:r>
      <w:r>
        <w:t>quaisquer</w:t>
      </w:r>
      <w:r w:rsidRPr="007F252E">
        <w:t xml:space="preserve"> outr</w:t>
      </w:r>
      <w:r w:rsidR="00672C2B">
        <w:t xml:space="preserve">os requisitos e/ou pedidos </w:t>
      </w:r>
      <w:r w:rsidRPr="007F252E">
        <w:t>que não esteja</w:t>
      </w:r>
      <w:r>
        <w:t>m</w:t>
      </w:r>
      <w:r w:rsidRPr="007F252E">
        <w:t xml:space="preserve"> reportada</w:t>
      </w:r>
      <w:r>
        <w:t>s</w:t>
      </w:r>
      <w:r w:rsidRPr="007F252E">
        <w:t xml:space="preserve"> </w:t>
      </w:r>
      <w:r>
        <w:t xml:space="preserve">no </w:t>
      </w:r>
      <w:r w:rsidR="00672C2B">
        <w:t>Escopo do Produto, pois todo o escopo foi validado previamente com o cliente e não houve sugestão de mudança.</w:t>
      </w:r>
    </w:p>
    <w:p w14:paraId="20FEFD1C" w14:textId="77777777" w:rsidR="002A19BF" w:rsidRPr="00AA3C95" w:rsidRDefault="002A19BF" w:rsidP="002A19BF"/>
    <w:p w14:paraId="34DEC2C8" w14:textId="7996B8C7" w:rsidR="0028566C" w:rsidRDefault="0028566C" w:rsidP="006E38E3">
      <w:pPr>
        <w:pStyle w:val="Ttulo1"/>
      </w:pPr>
      <w:r>
        <w:t>Restrições</w:t>
      </w:r>
    </w:p>
    <w:p w14:paraId="083526AE" w14:textId="77777777" w:rsidR="0075414A" w:rsidRPr="00F60C98" w:rsidRDefault="0075414A" w:rsidP="0075414A">
      <w:pPr>
        <w:pStyle w:val="Comments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É necessário manter todas as tecnologias que foram utilizadas na primeira versão do aplicativo;</w:t>
      </w:r>
    </w:p>
    <w:p w14:paraId="7A19A1A5" w14:textId="77777777" w:rsidR="0075414A" w:rsidRPr="00F60C98" w:rsidRDefault="0075414A" w:rsidP="0075414A">
      <w:pPr>
        <w:pStyle w:val="Comments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lastRenderedPageBreak/>
        <w:t>Cada integrante deverá receber R$50,00 por hora, portanto, em conformidade com o tempo estimado:</w:t>
      </w:r>
    </w:p>
    <w:p w14:paraId="445B3F3C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Ao final de uma sprint o custo não poderá exceder R$1.071,00 por integrante;</w:t>
      </w:r>
    </w:p>
    <w:p w14:paraId="7B95CA38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Ao final de uma sprint o custo não poderá exceder R$7.500,00 considerando toda a equipe;</w:t>
      </w:r>
    </w:p>
    <w:p w14:paraId="3C7BB5FD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O projeto, em sua totalidade, não poderá exceder o custo de R$30.000,00.</w:t>
      </w:r>
    </w:p>
    <w:p w14:paraId="71017742" w14:textId="77777777" w:rsidR="0075414A" w:rsidRPr="00F60C98" w:rsidRDefault="0075414A" w:rsidP="0075414A">
      <w:pPr>
        <w:pStyle w:val="Comments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Cada integrante deverá dispor de 1h por dia para desenvolver o projeto, portanto:</w:t>
      </w:r>
    </w:p>
    <w:p w14:paraId="604922B3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Ao final de uma sprint cada integrante não poderá ter utilizado mais de 21h;</w:t>
      </w:r>
    </w:p>
    <w:p w14:paraId="70C51374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Ao final de uma sprint o tempo total utilizado para o desenvolvimento, tendo em vista toda a equipe, não poderá ser maior que 150h;</w:t>
      </w:r>
    </w:p>
    <w:p w14:paraId="53882E98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O projeto, como um todo, não poderá exceder 600h considerando todos os integrantes e todas as sprints.</w:t>
      </w:r>
    </w:p>
    <w:p w14:paraId="60E33D48" w14:textId="77777777" w:rsidR="0028566C" w:rsidRPr="00AA3C95" w:rsidRDefault="0028566C" w:rsidP="0028566C"/>
    <w:p w14:paraId="08B2F011" w14:textId="77777777" w:rsidR="002A19BF" w:rsidRPr="00AA3C95" w:rsidRDefault="002A19BF" w:rsidP="002A19BF">
      <w:pPr>
        <w:pStyle w:val="Ttulo1"/>
      </w:pPr>
      <w:r w:rsidRPr="00AA3C95">
        <w:t>Premissas</w:t>
      </w:r>
    </w:p>
    <w:p w14:paraId="7E49BAFD" w14:textId="77777777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Todos os desenvolvedores devem possuir em seus equipamentos de trabalho todas as tecnologias necessárias para a realização do projeto;</w:t>
      </w:r>
    </w:p>
    <w:p w14:paraId="6D9780E8" w14:textId="77777777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 xml:space="preserve">O </w:t>
      </w:r>
      <w:proofErr w:type="spellStart"/>
      <w:r w:rsidRPr="007254FC">
        <w:rPr>
          <w:rFonts w:ascii="Arial" w:hAnsi="Arial" w:cs="Arial"/>
          <w:i/>
          <w:sz w:val="20"/>
          <w:szCs w:val="20"/>
        </w:rPr>
        <w:t>Product</w:t>
      </w:r>
      <w:proofErr w:type="spellEnd"/>
      <w:r w:rsidRPr="007254FC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7254FC">
        <w:rPr>
          <w:rFonts w:ascii="Arial" w:hAnsi="Arial" w:cs="Arial"/>
          <w:i/>
          <w:sz w:val="20"/>
          <w:szCs w:val="20"/>
        </w:rPr>
        <w:t>Owner</w:t>
      </w:r>
      <w:proofErr w:type="spellEnd"/>
      <w:r w:rsidRPr="007254FC">
        <w:rPr>
          <w:rFonts w:ascii="Arial" w:hAnsi="Arial" w:cs="Arial"/>
          <w:sz w:val="20"/>
          <w:szCs w:val="20"/>
        </w:rPr>
        <w:t xml:space="preserve"> deve estar em contato com o cliente e verificar todos os dias a existência de avisos e respostas de perguntas realizadas;</w:t>
      </w:r>
    </w:p>
    <w:p w14:paraId="68392E01" w14:textId="77777777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Cada integrante deverá receber R$50,00 por hora, portanto, em conformidade com o tempo estimado:</w:t>
      </w:r>
    </w:p>
    <w:p w14:paraId="74A6C197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Ao final de uma sprint o custo deverá ser de R$1.071,00 por integrante;</w:t>
      </w:r>
    </w:p>
    <w:p w14:paraId="3C5DA6E8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Ao final de uma sprint o custo deverá ser de R$7.500,00 considerando toda a equipe;</w:t>
      </w:r>
    </w:p>
    <w:p w14:paraId="6FD8DF3B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O projeto, em sua totalidade, deverá custar R$30.000,00.</w:t>
      </w:r>
    </w:p>
    <w:p w14:paraId="6DF8C92D" w14:textId="77777777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Cada integrante deverá dispor de 1h por dia para desenvolver o projeto, portanto:</w:t>
      </w:r>
    </w:p>
    <w:p w14:paraId="7C4AAF2B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Ao final de uma sprint cada integrante deverá ter reservado 21h;</w:t>
      </w:r>
    </w:p>
    <w:p w14:paraId="582EED25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Ao final de uma sprint o tempo total utilizado para o desenvolvimento, tendo em vista toda a equipe, deverá ser de 150h;</w:t>
      </w:r>
    </w:p>
    <w:p w14:paraId="1B4C8D45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Ao final do projeto deverão ser gastas 600h considerando todos os integrantes e todas as sprints.</w:t>
      </w:r>
    </w:p>
    <w:p w14:paraId="62D447F6" w14:textId="77777777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O aplicativo, após o desenvolvimento da nova funcionalidade, deverá conter, ainda, as mesmas funcionalidades que já existiam anteriormente.</w:t>
      </w:r>
    </w:p>
    <w:p w14:paraId="28B3514B" w14:textId="77777777" w:rsidR="002A19BF" w:rsidRPr="00AA3C95" w:rsidRDefault="002A19BF" w:rsidP="002A19BF"/>
    <w:p w14:paraId="02428570" w14:textId="0ABBF422" w:rsidR="002A19BF" w:rsidRPr="00AA3C95" w:rsidRDefault="002A19BF" w:rsidP="002A19BF">
      <w:pPr>
        <w:pStyle w:val="Ttulo1"/>
      </w:pPr>
      <w:r w:rsidRPr="00CF2E99">
        <w:rPr>
          <w:highlight w:val="yellow"/>
        </w:rPr>
        <w:t>Estrutura Analítica</w:t>
      </w:r>
      <w:r w:rsidR="00744084" w:rsidRPr="00CF2E99">
        <w:rPr>
          <w:highlight w:val="yellow"/>
        </w:rPr>
        <w:t xml:space="preserve"> do Projeto</w:t>
      </w:r>
      <w:hyperlink r:id="rId11" w:history="1"/>
    </w:p>
    <w:p w14:paraId="7FC03B96" w14:textId="53CE5A7A" w:rsidR="00AB2F33" w:rsidRPr="002B6B7E" w:rsidRDefault="00AB2F33" w:rsidP="00233190">
      <w:pPr>
        <w:pStyle w:val="PargrafodaLista"/>
        <w:numPr>
          <w:ilvl w:val="0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Definição dos requisitos;</w:t>
      </w:r>
    </w:p>
    <w:p w14:paraId="2E71CACB" w14:textId="52629D97" w:rsidR="00AB2F33" w:rsidRPr="002B6B7E" w:rsidRDefault="00AB2F33" w:rsidP="00233190">
      <w:pPr>
        <w:pStyle w:val="PargrafodaLista"/>
        <w:numPr>
          <w:ilvl w:val="0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Gerenciamento do projeto;</w:t>
      </w:r>
    </w:p>
    <w:p w14:paraId="2C449E12" w14:textId="2BEF49EC" w:rsidR="00AB2F33" w:rsidRPr="002B6B7E" w:rsidRDefault="00AB2F33" w:rsidP="00233190">
      <w:pPr>
        <w:pStyle w:val="PargrafodaLista"/>
        <w:numPr>
          <w:ilvl w:val="0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Desenvolvimento:</w:t>
      </w:r>
    </w:p>
    <w:p w14:paraId="15F3A161" w14:textId="3418DC7E" w:rsidR="00AB2F33" w:rsidRPr="002B6B7E" w:rsidRDefault="00AB2F33" w:rsidP="00233190">
      <w:pPr>
        <w:pStyle w:val="PargrafodaLista"/>
        <w:numPr>
          <w:ilvl w:val="1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Sprint 0:</w:t>
      </w:r>
    </w:p>
    <w:p w14:paraId="38CF8EBD" w14:textId="0BB7BC33" w:rsidR="00AB2F33" w:rsidRPr="002B6B7E" w:rsidRDefault="00AB2F33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Treinamento do modelo para reconhecer as plantas de soja;</w:t>
      </w:r>
    </w:p>
    <w:p w14:paraId="22BBB10B" w14:textId="4FB11983" w:rsidR="00AB2F33" w:rsidRPr="002B6B7E" w:rsidRDefault="00AB2F33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Treinamento do modelo para reconhecer as vagens na planta de soja;</w:t>
      </w:r>
    </w:p>
    <w:p w14:paraId="582CA09D" w14:textId="082EA45B" w:rsidR="00AB2F33" w:rsidRPr="002B6B7E" w:rsidRDefault="00AB2F33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Marcar na imagem as vagens encontradas na planta de soja;</w:t>
      </w:r>
    </w:p>
    <w:p w14:paraId="0063DFD3" w14:textId="7455DAB7" w:rsidR="00AB2F33" w:rsidRPr="002B6B7E" w:rsidRDefault="00AB2F33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Fazer a contagem de quantas vagens foram encontradas na planta de soja.</w:t>
      </w:r>
    </w:p>
    <w:p w14:paraId="70489A40" w14:textId="1CB496E5" w:rsidR="00AB2F33" w:rsidRPr="002B6B7E" w:rsidRDefault="00AB2F33" w:rsidP="00233190">
      <w:pPr>
        <w:pStyle w:val="PargrafodaLista"/>
        <w:numPr>
          <w:ilvl w:val="1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Sprint 1:</w:t>
      </w:r>
    </w:p>
    <w:p w14:paraId="570D7EC5" w14:textId="4CEFB310" w:rsidR="00AB2F33" w:rsidRPr="002B6B7E" w:rsidRDefault="00AB2F33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Criação/alteração da interface onde novas plantas são registradas para comportar as novas necessidades;</w:t>
      </w:r>
    </w:p>
    <w:p w14:paraId="22B54A2D" w14:textId="4B62D8A1" w:rsidR="00AB2F33" w:rsidRPr="002B6B7E" w:rsidRDefault="00700139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Interface para exibir ao usuário o resultado da imagem analisada, onde as vagens e plantas são marcadas na imagem;</w:t>
      </w:r>
    </w:p>
    <w:p w14:paraId="24CBED31" w14:textId="768DF4D7" w:rsidR="00700139" w:rsidRPr="002B6B7E" w:rsidRDefault="00700139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Preencher o valor de vagens na planta de acordo com o resultado da análise da imagem</w:t>
      </w:r>
      <w:r w:rsidR="0092116F">
        <w:rPr>
          <w:rFonts w:cs="Arial"/>
          <w:szCs w:val="20"/>
        </w:rPr>
        <w:t>.</w:t>
      </w:r>
    </w:p>
    <w:p w14:paraId="45C03500" w14:textId="55BF2421" w:rsidR="00AB2F33" w:rsidRPr="002B6B7E" w:rsidRDefault="00AB2F33" w:rsidP="00233190">
      <w:pPr>
        <w:pStyle w:val="PargrafodaLista"/>
        <w:numPr>
          <w:ilvl w:val="1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Sprint 2:</w:t>
      </w:r>
    </w:p>
    <w:p w14:paraId="20D9FA34" w14:textId="5CA25A77" w:rsidR="004F2D19" w:rsidRPr="002B6B7E" w:rsidRDefault="004F2D19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Criação/alteração da interface onde novas plantas são registradas para comportar as novas necessidades;</w:t>
      </w:r>
    </w:p>
    <w:p w14:paraId="5B757A78" w14:textId="44F9FAEC" w:rsidR="004F2D19" w:rsidRPr="002B6B7E" w:rsidRDefault="00EA43E6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="004F2D19" w:rsidRPr="002B6B7E">
        <w:rPr>
          <w:rFonts w:cs="Arial"/>
          <w:szCs w:val="20"/>
        </w:rPr>
        <w:t>Treinamento do modelo para reconhecer vagens com X grãos de soja;</w:t>
      </w:r>
    </w:p>
    <w:p w14:paraId="3BFC975D" w14:textId="3B807F82" w:rsidR="004F2D19" w:rsidRPr="002B6B7E" w:rsidRDefault="004F2D19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lastRenderedPageBreak/>
        <w:t xml:space="preserve"> Preencher o valor de grãos na planta de acordo com o resultado da análise da imagem.</w:t>
      </w:r>
    </w:p>
    <w:p w14:paraId="15F43810" w14:textId="4BA86868" w:rsidR="00AB2F33" w:rsidRPr="002B6B7E" w:rsidRDefault="00AB2F33" w:rsidP="00233190">
      <w:pPr>
        <w:pStyle w:val="PargrafodaLista"/>
        <w:numPr>
          <w:ilvl w:val="1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Sprint 3:</w:t>
      </w:r>
    </w:p>
    <w:p w14:paraId="16BA30E1" w14:textId="6496BB1A" w:rsidR="004F2D19" w:rsidRPr="002B6B7E" w:rsidRDefault="008E4146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</w:t>
      </w:r>
      <w:r w:rsidR="004F2D19" w:rsidRPr="002B6B7E">
        <w:rPr>
          <w:rFonts w:cs="Arial"/>
          <w:szCs w:val="20"/>
        </w:rPr>
        <w:t>Ajustes de performance e qualidade do reconhecimento.</w:t>
      </w:r>
    </w:p>
    <w:p w14:paraId="42F1DCB0" w14:textId="092C16EB" w:rsidR="00AB2F33" w:rsidRPr="002B6B7E" w:rsidRDefault="00AB2F33" w:rsidP="00233190">
      <w:pPr>
        <w:pStyle w:val="PargrafodaLista"/>
        <w:numPr>
          <w:ilvl w:val="0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Testes;</w:t>
      </w:r>
    </w:p>
    <w:p w14:paraId="24D73951" w14:textId="583EC35F" w:rsidR="00AB2F33" w:rsidRPr="002B6B7E" w:rsidRDefault="00AB2F33" w:rsidP="00233190">
      <w:pPr>
        <w:pStyle w:val="PargrafodaLista"/>
        <w:numPr>
          <w:ilvl w:val="0"/>
          <w:numId w:val="7"/>
        </w:numPr>
        <w:jc w:val="both"/>
        <w:rPr>
          <w:rFonts w:cs="Arial"/>
          <w:szCs w:val="20"/>
        </w:rPr>
      </w:pPr>
      <w:proofErr w:type="spellStart"/>
      <w:r w:rsidRPr="002B6B7E">
        <w:rPr>
          <w:rFonts w:cs="Arial"/>
          <w:i/>
          <w:iCs/>
          <w:szCs w:val="20"/>
        </w:rPr>
        <w:t>Deploy</w:t>
      </w:r>
      <w:proofErr w:type="spellEnd"/>
      <w:r w:rsidRPr="002B6B7E">
        <w:rPr>
          <w:rFonts w:cs="Arial"/>
          <w:szCs w:val="20"/>
        </w:rPr>
        <w:t>;</w:t>
      </w:r>
    </w:p>
    <w:p w14:paraId="7AD9E854" w14:textId="483DB968" w:rsidR="002F7A0B" w:rsidRPr="002B6B7E" w:rsidRDefault="002F7A0B" w:rsidP="00233190">
      <w:pPr>
        <w:pStyle w:val="PargrafodaLista"/>
        <w:numPr>
          <w:ilvl w:val="0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Entrega</w:t>
      </w:r>
      <w:r w:rsidR="00240433">
        <w:rPr>
          <w:rFonts w:cs="Arial"/>
          <w:szCs w:val="20"/>
        </w:rPr>
        <w:t xml:space="preserve"> do projeto</w:t>
      </w:r>
      <w:r w:rsidRPr="002B6B7E">
        <w:rPr>
          <w:rFonts w:cs="Arial"/>
          <w:szCs w:val="20"/>
        </w:rPr>
        <w:t>.</w:t>
      </w:r>
    </w:p>
    <w:p w14:paraId="7E14F00A" w14:textId="77777777" w:rsidR="002F7A0B" w:rsidRDefault="002F7A0B" w:rsidP="002F7A0B"/>
    <w:p w14:paraId="7A2ABAAE" w14:textId="77777777" w:rsidR="002A19BF" w:rsidRPr="00AA3C95" w:rsidRDefault="002A19BF" w:rsidP="002A19BF">
      <w:pPr>
        <w:pStyle w:val="Ttulo1"/>
      </w:pPr>
      <w:r w:rsidRPr="00CF2E99">
        <w:rPr>
          <w:highlight w:val="yellow"/>
        </w:rPr>
        <w:t>Critérios de Aceitação</w:t>
      </w:r>
      <w:r w:rsidR="00744084">
        <w:t xml:space="preserve"> </w:t>
      </w:r>
    </w:p>
    <w:tbl>
      <w:tblPr>
        <w:tblW w:w="8471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3150"/>
        <w:gridCol w:w="3976"/>
      </w:tblGrid>
      <w:tr w:rsidR="001C1F3F" w:rsidRPr="00C52528" w14:paraId="3C280CB1" w14:textId="77777777" w:rsidTr="001A2A9F">
        <w:trPr>
          <w:trHeight w:val="277"/>
          <w:jc w:val="center"/>
        </w:trPr>
        <w:tc>
          <w:tcPr>
            <w:tcW w:w="1345" w:type="dxa"/>
            <w:shd w:val="clear" w:color="auto" w:fill="DBE5F1" w:themeFill="accent1" w:themeFillTint="33"/>
            <w:vAlign w:val="center"/>
          </w:tcPr>
          <w:p w14:paraId="1561910D" w14:textId="07381044" w:rsidR="001C1F3F" w:rsidRPr="00C52528" w:rsidRDefault="001C1F3F" w:rsidP="00C76417">
            <w:pPr>
              <w:jc w:val="center"/>
              <w:rPr>
                <w:b/>
              </w:rPr>
            </w:pPr>
            <w:r>
              <w:rPr>
                <w:b/>
              </w:rPr>
              <w:t>Código EAP</w:t>
            </w:r>
          </w:p>
        </w:tc>
        <w:tc>
          <w:tcPr>
            <w:tcW w:w="3150" w:type="dxa"/>
            <w:shd w:val="clear" w:color="auto" w:fill="DBE5F1" w:themeFill="accent1" w:themeFillTint="33"/>
            <w:vAlign w:val="center"/>
          </w:tcPr>
          <w:p w14:paraId="5B06610F" w14:textId="0E31786A" w:rsidR="001C1F3F" w:rsidRPr="00C52528" w:rsidRDefault="001C1F3F" w:rsidP="00C76417">
            <w:pPr>
              <w:jc w:val="center"/>
              <w:rPr>
                <w:b/>
              </w:rPr>
            </w:pPr>
            <w:r>
              <w:rPr>
                <w:b/>
              </w:rPr>
              <w:t>Entrega</w:t>
            </w:r>
          </w:p>
        </w:tc>
        <w:tc>
          <w:tcPr>
            <w:tcW w:w="3976" w:type="dxa"/>
            <w:shd w:val="clear" w:color="auto" w:fill="DBE5F1" w:themeFill="accent1" w:themeFillTint="33"/>
            <w:vAlign w:val="center"/>
          </w:tcPr>
          <w:p w14:paraId="1EC66547" w14:textId="0D7231A0" w:rsidR="001C1F3F" w:rsidRPr="00C52528" w:rsidRDefault="001C1F3F" w:rsidP="00C76417">
            <w:pPr>
              <w:jc w:val="center"/>
              <w:rPr>
                <w:b/>
              </w:rPr>
            </w:pPr>
            <w:r>
              <w:rPr>
                <w:b/>
              </w:rPr>
              <w:t>Critérios de aceitação</w:t>
            </w:r>
          </w:p>
        </w:tc>
      </w:tr>
      <w:tr w:rsidR="001C1F3F" w:rsidRPr="00C52528" w14:paraId="028874CE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77BA91B" w14:textId="539177D9" w:rsidR="001C1F3F" w:rsidRPr="00CE3355" w:rsidRDefault="001C1F3F" w:rsidP="00C76417">
            <w:pPr>
              <w:pStyle w:val="Tabela"/>
              <w:jc w:val="center"/>
            </w:pPr>
            <w:r>
              <w:t>1</w:t>
            </w:r>
          </w:p>
        </w:tc>
        <w:tc>
          <w:tcPr>
            <w:tcW w:w="3150" w:type="dxa"/>
            <w:vAlign w:val="center"/>
          </w:tcPr>
          <w:p w14:paraId="0E13639A" w14:textId="1ED2F209" w:rsidR="001C1F3F" w:rsidRPr="00C52528" w:rsidRDefault="005F4C1E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Definição dos requisitos</w:t>
            </w:r>
          </w:p>
        </w:tc>
        <w:tc>
          <w:tcPr>
            <w:tcW w:w="3976" w:type="dxa"/>
            <w:vAlign w:val="center"/>
          </w:tcPr>
          <w:p w14:paraId="18E0C8EA" w14:textId="5753448D" w:rsidR="001C1F3F" w:rsidRPr="00C52528" w:rsidRDefault="005F4C1E" w:rsidP="00C76417">
            <w:pPr>
              <w:jc w:val="center"/>
            </w:pPr>
            <w:r>
              <w:t>Saber quais são todas as necessidades do produto a ser desenvolvido</w:t>
            </w:r>
          </w:p>
        </w:tc>
      </w:tr>
      <w:tr w:rsidR="001C1F3F" w:rsidRPr="00C52528" w14:paraId="660A9E30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7F5B45D" w14:textId="017EEEF9" w:rsidR="001C1F3F" w:rsidRPr="00CE3355" w:rsidRDefault="001C1F3F" w:rsidP="00C76417">
            <w:pPr>
              <w:pStyle w:val="Tabela"/>
              <w:jc w:val="center"/>
            </w:pPr>
            <w:r>
              <w:t>2</w:t>
            </w:r>
          </w:p>
        </w:tc>
        <w:tc>
          <w:tcPr>
            <w:tcW w:w="3150" w:type="dxa"/>
            <w:vAlign w:val="center"/>
          </w:tcPr>
          <w:p w14:paraId="3815301A" w14:textId="60126777" w:rsidR="001C1F3F" w:rsidRPr="00C52528" w:rsidRDefault="004D56D8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Gerenciamento do projeto</w:t>
            </w:r>
          </w:p>
        </w:tc>
        <w:tc>
          <w:tcPr>
            <w:tcW w:w="3976" w:type="dxa"/>
            <w:vAlign w:val="center"/>
          </w:tcPr>
          <w:p w14:paraId="1FE31789" w14:textId="55DAE8B6" w:rsidR="001C1F3F" w:rsidRPr="00C52528" w:rsidRDefault="004D56D8" w:rsidP="00C76417">
            <w:pPr>
              <w:jc w:val="center"/>
            </w:pPr>
            <w:r>
              <w:t>Saber qual é a estimativa de tempo e custo para o desenvolvimento do projeto</w:t>
            </w:r>
          </w:p>
        </w:tc>
      </w:tr>
      <w:tr w:rsidR="001C1F3F" w:rsidRPr="00C52528" w14:paraId="20693E5A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0E4DAE1F" w14:textId="6BBA7B20" w:rsidR="001C1F3F" w:rsidRDefault="001C1F3F" w:rsidP="00C76417">
            <w:pPr>
              <w:pStyle w:val="Tabela"/>
              <w:jc w:val="center"/>
            </w:pPr>
            <w:r>
              <w:t>3</w:t>
            </w:r>
          </w:p>
        </w:tc>
        <w:tc>
          <w:tcPr>
            <w:tcW w:w="3150" w:type="dxa"/>
            <w:vAlign w:val="center"/>
          </w:tcPr>
          <w:p w14:paraId="551D96E7" w14:textId="2A97C781" w:rsidR="001C1F3F" w:rsidRPr="00C52528" w:rsidRDefault="0047495E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Desenvolvimento</w:t>
            </w:r>
          </w:p>
        </w:tc>
        <w:tc>
          <w:tcPr>
            <w:tcW w:w="3976" w:type="dxa"/>
            <w:vAlign w:val="center"/>
          </w:tcPr>
          <w:p w14:paraId="6B330C3C" w14:textId="3B365ABD" w:rsidR="001C1F3F" w:rsidRPr="00C52528" w:rsidRDefault="0092116F" w:rsidP="00C76417">
            <w:pPr>
              <w:jc w:val="center"/>
            </w:pPr>
            <w:r>
              <w:t>Todos os desenvolvedores precisam ter os projetos em seu computador e, também, conseguir executá-los</w:t>
            </w:r>
          </w:p>
        </w:tc>
      </w:tr>
      <w:tr w:rsidR="001C1F3F" w:rsidRPr="00C52528" w14:paraId="4287BE1D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324F0569" w14:textId="667DA540" w:rsidR="001C1F3F" w:rsidRDefault="001C1F3F" w:rsidP="00C76417">
            <w:pPr>
              <w:pStyle w:val="Tabela"/>
              <w:jc w:val="center"/>
            </w:pPr>
            <w:r>
              <w:t>3.1</w:t>
            </w:r>
          </w:p>
        </w:tc>
        <w:tc>
          <w:tcPr>
            <w:tcW w:w="3150" w:type="dxa"/>
            <w:vAlign w:val="center"/>
          </w:tcPr>
          <w:p w14:paraId="1C8F517B" w14:textId="5977C2D5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Sprint 0</w:t>
            </w:r>
          </w:p>
        </w:tc>
        <w:tc>
          <w:tcPr>
            <w:tcW w:w="3976" w:type="dxa"/>
            <w:vAlign w:val="center"/>
          </w:tcPr>
          <w:p w14:paraId="4135A856" w14:textId="573A6D94" w:rsidR="001C1F3F" w:rsidRPr="00C52528" w:rsidRDefault="009A526C" w:rsidP="00C76417">
            <w:pPr>
              <w:jc w:val="center"/>
            </w:pPr>
            <w:r>
              <w:t>Conseguir identificar a planta de soja e vagens em uma imagem, além de contar a quantidade de vagens</w:t>
            </w:r>
          </w:p>
        </w:tc>
      </w:tr>
      <w:tr w:rsidR="001C1F3F" w:rsidRPr="00C52528" w14:paraId="343FD510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E296A86" w14:textId="05FC0A0F" w:rsidR="001C1F3F" w:rsidRDefault="001C1F3F" w:rsidP="00C76417">
            <w:pPr>
              <w:pStyle w:val="Tabela"/>
              <w:jc w:val="center"/>
            </w:pPr>
            <w:r>
              <w:t>3.1.1</w:t>
            </w:r>
          </w:p>
        </w:tc>
        <w:tc>
          <w:tcPr>
            <w:tcW w:w="3150" w:type="dxa"/>
            <w:vAlign w:val="center"/>
          </w:tcPr>
          <w:p w14:paraId="25E8874C" w14:textId="4EB7B410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Treinamento do modelo para reconhecer as plantas de soja</w:t>
            </w:r>
          </w:p>
        </w:tc>
        <w:tc>
          <w:tcPr>
            <w:tcW w:w="3976" w:type="dxa"/>
            <w:vAlign w:val="center"/>
          </w:tcPr>
          <w:p w14:paraId="649B48AC" w14:textId="3C817A69" w:rsidR="001C1F3F" w:rsidRPr="00C52528" w:rsidRDefault="00201893" w:rsidP="00C76417">
            <w:pPr>
              <w:jc w:val="center"/>
            </w:pPr>
            <w:r>
              <w:t>Conseguir reconhecer, em uma imagem, o que é (ou não) uma planta de soja</w:t>
            </w:r>
          </w:p>
        </w:tc>
      </w:tr>
      <w:tr w:rsidR="001C1F3F" w:rsidRPr="00C52528" w14:paraId="1EE60E25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54AF4430" w14:textId="72639E1B" w:rsidR="001C1F3F" w:rsidRDefault="001C1F3F" w:rsidP="00C76417">
            <w:pPr>
              <w:pStyle w:val="Tabela"/>
              <w:jc w:val="center"/>
            </w:pPr>
            <w:r>
              <w:t>3.1.2</w:t>
            </w:r>
          </w:p>
        </w:tc>
        <w:tc>
          <w:tcPr>
            <w:tcW w:w="3150" w:type="dxa"/>
            <w:vAlign w:val="center"/>
          </w:tcPr>
          <w:p w14:paraId="62D7CBF0" w14:textId="6E39161C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Treinamento do modelo para reconhecer as vagens na planta de soja</w:t>
            </w:r>
          </w:p>
        </w:tc>
        <w:tc>
          <w:tcPr>
            <w:tcW w:w="3976" w:type="dxa"/>
            <w:vAlign w:val="center"/>
          </w:tcPr>
          <w:p w14:paraId="0BB7A29D" w14:textId="5E5BDEFD" w:rsidR="001C1F3F" w:rsidRPr="00C52528" w:rsidRDefault="00871A6F" w:rsidP="00C76417">
            <w:pPr>
              <w:jc w:val="center"/>
            </w:pPr>
            <w:r>
              <w:t>Conseguir reconhecer vagens em uma planta de soja</w:t>
            </w:r>
          </w:p>
        </w:tc>
      </w:tr>
      <w:tr w:rsidR="001C1F3F" w:rsidRPr="00C52528" w14:paraId="336FDEB0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52E44048" w14:textId="06BDD3B3" w:rsidR="001C1F3F" w:rsidRDefault="001C1F3F" w:rsidP="00C76417">
            <w:pPr>
              <w:pStyle w:val="Tabela"/>
              <w:jc w:val="center"/>
            </w:pPr>
            <w:r>
              <w:t>3.1.3</w:t>
            </w:r>
          </w:p>
        </w:tc>
        <w:tc>
          <w:tcPr>
            <w:tcW w:w="3150" w:type="dxa"/>
            <w:vAlign w:val="center"/>
          </w:tcPr>
          <w:p w14:paraId="1982EF3D" w14:textId="05979504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Marcar na imagem as vagens encontradas na planta de soja</w:t>
            </w:r>
          </w:p>
        </w:tc>
        <w:tc>
          <w:tcPr>
            <w:tcW w:w="3976" w:type="dxa"/>
            <w:vAlign w:val="center"/>
          </w:tcPr>
          <w:p w14:paraId="4F20ABE9" w14:textId="5BE00AC5" w:rsidR="001C1F3F" w:rsidRPr="00C52528" w:rsidRDefault="00F25361" w:rsidP="00C76417">
            <w:pPr>
              <w:jc w:val="center"/>
            </w:pPr>
            <w:r>
              <w:t>A partir das vagens reconhecidas, ter a quantidade delas na planta de soja</w:t>
            </w:r>
          </w:p>
        </w:tc>
      </w:tr>
      <w:tr w:rsidR="001C1F3F" w:rsidRPr="00C52528" w14:paraId="6F65DF7F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87E1351" w14:textId="3EE351E0" w:rsidR="001C1F3F" w:rsidRDefault="001C1F3F" w:rsidP="00C76417">
            <w:pPr>
              <w:pStyle w:val="Tabela"/>
              <w:jc w:val="center"/>
            </w:pPr>
            <w:r>
              <w:t>3.1.4</w:t>
            </w:r>
          </w:p>
        </w:tc>
        <w:tc>
          <w:tcPr>
            <w:tcW w:w="3150" w:type="dxa"/>
            <w:vAlign w:val="center"/>
          </w:tcPr>
          <w:p w14:paraId="27B7E4CB" w14:textId="7F34563C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Fazer a contagem de quantas vagens foram encontradas na planta de soja</w:t>
            </w:r>
          </w:p>
        </w:tc>
        <w:tc>
          <w:tcPr>
            <w:tcW w:w="3976" w:type="dxa"/>
            <w:vAlign w:val="center"/>
          </w:tcPr>
          <w:p w14:paraId="54D0F578" w14:textId="511715E5" w:rsidR="001C1F3F" w:rsidRPr="00C52528" w:rsidRDefault="00447CB2" w:rsidP="00C76417">
            <w:pPr>
              <w:jc w:val="center"/>
            </w:pPr>
            <w:r>
              <w:t>A contagem feita pelo código desenvolvido deve passar em todos os testes com diversas imagens</w:t>
            </w:r>
          </w:p>
        </w:tc>
      </w:tr>
      <w:tr w:rsidR="001C1F3F" w:rsidRPr="00C52528" w14:paraId="2BC60431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096B3DDD" w14:textId="51695153" w:rsidR="001C1F3F" w:rsidRDefault="001C1F3F" w:rsidP="00C76417">
            <w:pPr>
              <w:pStyle w:val="Tabela"/>
              <w:jc w:val="center"/>
            </w:pPr>
            <w:r>
              <w:t>3.2</w:t>
            </w:r>
          </w:p>
        </w:tc>
        <w:tc>
          <w:tcPr>
            <w:tcW w:w="3150" w:type="dxa"/>
            <w:vAlign w:val="center"/>
          </w:tcPr>
          <w:p w14:paraId="7230EDA5" w14:textId="76042555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Sprint 1</w:t>
            </w:r>
          </w:p>
        </w:tc>
        <w:tc>
          <w:tcPr>
            <w:tcW w:w="3976" w:type="dxa"/>
            <w:vAlign w:val="center"/>
          </w:tcPr>
          <w:p w14:paraId="5A19D324" w14:textId="696D8028" w:rsidR="001C1F3F" w:rsidRPr="00C52528" w:rsidRDefault="00D622B4" w:rsidP="00C76417">
            <w:pPr>
              <w:jc w:val="center"/>
            </w:pPr>
            <w:r>
              <w:t>Exibir corretamente no aplicativo os dados reconhecidos a parir do envio da foto de uma planta de soja</w:t>
            </w:r>
          </w:p>
        </w:tc>
      </w:tr>
      <w:tr w:rsidR="001C1F3F" w:rsidRPr="00C52528" w14:paraId="105C739F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D1A71A1" w14:textId="7AD5A200" w:rsidR="001C1F3F" w:rsidRDefault="001C1F3F" w:rsidP="00C76417">
            <w:pPr>
              <w:pStyle w:val="Tabela"/>
              <w:jc w:val="center"/>
            </w:pPr>
            <w:r>
              <w:t>3.2.1</w:t>
            </w:r>
          </w:p>
        </w:tc>
        <w:tc>
          <w:tcPr>
            <w:tcW w:w="3150" w:type="dxa"/>
            <w:vAlign w:val="center"/>
          </w:tcPr>
          <w:p w14:paraId="6A85F9C3" w14:textId="11F0DD73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Criação/alteração da interface onde novas plantas são registradas para comportar as novas necessidades</w:t>
            </w:r>
          </w:p>
        </w:tc>
        <w:tc>
          <w:tcPr>
            <w:tcW w:w="3976" w:type="dxa"/>
            <w:vAlign w:val="center"/>
          </w:tcPr>
          <w:p w14:paraId="30CBAA99" w14:textId="284723C3" w:rsidR="001C1F3F" w:rsidRPr="00C52528" w:rsidRDefault="00245DD8" w:rsidP="00C76417">
            <w:pPr>
              <w:jc w:val="center"/>
            </w:pPr>
            <w:r>
              <w:t>A interface deve ser completamente funcional e intuitiva para o usuário</w:t>
            </w:r>
          </w:p>
        </w:tc>
      </w:tr>
      <w:tr w:rsidR="001C1F3F" w:rsidRPr="00C52528" w14:paraId="6F1E36CA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31D6237E" w14:textId="7C00349A" w:rsidR="001C1F3F" w:rsidRDefault="001C1F3F" w:rsidP="00C76417">
            <w:pPr>
              <w:pStyle w:val="Tabela"/>
              <w:jc w:val="center"/>
            </w:pPr>
            <w:r>
              <w:t>3.2.2</w:t>
            </w:r>
          </w:p>
        </w:tc>
        <w:tc>
          <w:tcPr>
            <w:tcW w:w="3150" w:type="dxa"/>
            <w:vAlign w:val="center"/>
          </w:tcPr>
          <w:p w14:paraId="7F1C7036" w14:textId="19ED2534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Interface para exibir ao usuário o resultado da imagem analisada, onde as vagens e plantas são marcadas na imagem</w:t>
            </w:r>
          </w:p>
        </w:tc>
        <w:tc>
          <w:tcPr>
            <w:tcW w:w="3976" w:type="dxa"/>
            <w:vAlign w:val="center"/>
          </w:tcPr>
          <w:p w14:paraId="0109C6D9" w14:textId="38E06BCA" w:rsidR="001C1F3F" w:rsidRPr="00C52528" w:rsidRDefault="00E304C3" w:rsidP="00C76417">
            <w:pPr>
              <w:jc w:val="center"/>
            </w:pPr>
            <w:r>
              <w:t xml:space="preserve">A interface deve ser completamente funcional, intuitiva para o usuário e deve exibir </w:t>
            </w:r>
            <w:r w:rsidR="0017313C">
              <w:t xml:space="preserve">a identificação da planta e suas vagens </w:t>
            </w:r>
            <w:r>
              <w:t>corretamente</w:t>
            </w:r>
          </w:p>
        </w:tc>
      </w:tr>
      <w:tr w:rsidR="001C1F3F" w:rsidRPr="00C52528" w14:paraId="295964EE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5B530668" w14:textId="5C8C532A" w:rsidR="001C1F3F" w:rsidRDefault="001C1F3F" w:rsidP="00C76417">
            <w:pPr>
              <w:pStyle w:val="Tabela"/>
              <w:jc w:val="center"/>
            </w:pPr>
            <w:r>
              <w:t>3.2.3</w:t>
            </w:r>
          </w:p>
        </w:tc>
        <w:tc>
          <w:tcPr>
            <w:tcW w:w="3150" w:type="dxa"/>
            <w:vAlign w:val="center"/>
          </w:tcPr>
          <w:p w14:paraId="1B2998AD" w14:textId="10D0FFC3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Preencher o valor de vagens na planta de acordo com o resultado da análise da imagem</w:t>
            </w:r>
          </w:p>
        </w:tc>
        <w:tc>
          <w:tcPr>
            <w:tcW w:w="3976" w:type="dxa"/>
            <w:vAlign w:val="center"/>
          </w:tcPr>
          <w:p w14:paraId="25D2F6F9" w14:textId="3317066A" w:rsidR="001C1F3F" w:rsidRPr="00C52528" w:rsidRDefault="0017313C" w:rsidP="00C76417">
            <w:pPr>
              <w:jc w:val="center"/>
            </w:pPr>
            <w:r>
              <w:t>A interface deve ser completamente funcional, intuitiva para o usuário e deve exibir a quantidade de vagens corretamente</w:t>
            </w:r>
          </w:p>
        </w:tc>
      </w:tr>
      <w:tr w:rsidR="00EA43E6" w:rsidRPr="00C52528" w14:paraId="32B42047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417F7AE" w14:textId="0B410709" w:rsidR="00EA43E6" w:rsidRDefault="00EA43E6" w:rsidP="00C76417">
            <w:pPr>
              <w:pStyle w:val="Tabela"/>
              <w:jc w:val="center"/>
            </w:pPr>
            <w:r>
              <w:t>3.3</w:t>
            </w:r>
          </w:p>
        </w:tc>
        <w:tc>
          <w:tcPr>
            <w:tcW w:w="3150" w:type="dxa"/>
            <w:vAlign w:val="center"/>
          </w:tcPr>
          <w:p w14:paraId="668598D6" w14:textId="58B7A229" w:rsidR="00EA43E6" w:rsidRPr="002B6B7E" w:rsidRDefault="00EA43E6" w:rsidP="00C76417">
            <w:pPr>
              <w:jc w:val="center"/>
              <w:rPr>
                <w:rFonts w:cs="Arial"/>
                <w:szCs w:val="20"/>
              </w:rPr>
            </w:pPr>
            <w:r w:rsidRPr="002B6B7E">
              <w:rPr>
                <w:rFonts w:cs="Arial"/>
                <w:szCs w:val="20"/>
              </w:rPr>
              <w:t>Sprint 2</w:t>
            </w:r>
          </w:p>
        </w:tc>
        <w:tc>
          <w:tcPr>
            <w:tcW w:w="3976" w:type="dxa"/>
            <w:vAlign w:val="center"/>
          </w:tcPr>
          <w:p w14:paraId="2E4546A6" w14:textId="0D02EA7B" w:rsidR="00EA43E6" w:rsidRPr="00C52528" w:rsidRDefault="00E41EA9" w:rsidP="00C76417">
            <w:pPr>
              <w:jc w:val="center"/>
            </w:pPr>
            <w:r>
              <w:t>Exibir corretamente no aplicativo os dados reconhecidos a parir do envio da foto de uma planta de soja</w:t>
            </w:r>
          </w:p>
        </w:tc>
      </w:tr>
      <w:tr w:rsidR="001C1F3F" w:rsidRPr="00C52528" w14:paraId="4C76BBAD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F361293" w14:textId="2C43599E" w:rsidR="001C1F3F" w:rsidRDefault="001C1F3F" w:rsidP="00C76417">
            <w:pPr>
              <w:pStyle w:val="Tabela"/>
              <w:jc w:val="center"/>
            </w:pPr>
            <w:r>
              <w:t>3.3.1</w:t>
            </w:r>
          </w:p>
        </w:tc>
        <w:tc>
          <w:tcPr>
            <w:tcW w:w="3150" w:type="dxa"/>
            <w:vAlign w:val="center"/>
          </w:tcPr>
          <w:p w14:paraId="58739786" w14:textId="512CF684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Criação/alteração da interface onde novas plantas são registradas para comportar as novas necessidades</w:t>
            </w:r>
          </w:p>
        </w:tc>
        <w:tc>
          <w:tcPr>
            <w:tcW w:w="3976" w:type="dxa"/>
            <w:vAlign w:val="center"/>
          </w:tcPr>
          <w:p w14:paraId="6588CEE9" w14:textId="3E696BC3" w:rsidR="001C1F3F" w:rsidRPr="00C52528" w:rsidRDefault="00827502" w:rsidP="00C76417">
            <w:pPr>
              <w:jc w:val="center"/>
            </w:pPr>
            <w:r>
              <w:t>A interface deve ser completamente funcional e intuitiva para o usuário</w:t>
            </w:r>
          </w:p>
        </w:tc>
      </w:tr>
      <w:tr w:rsidR="001C1F3F" w:rsidRPr="00C52528" w14:paraId="2BFB88C3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B251966" w14:textId="5EC93CD2" w:rsidR="001C1F3F" w:rsidRDefault="001C1F3F" w:rsidP="00C76417">
            <w:pPr>
              <w:pStyle w:val="Tabela"/>
              <w:jc w:val="center"/>
            </w:pPr>
            <w:r>
              <w:lastRenderedPageBreak/>
              <w:t>3.3.2</w:t>
            </w:r>
          </w:p>
        </w:tc>
        <w:tc>
          <w:tcPr>
            <w:tcW w:w="3150" w:type="dxa"/>
            <w:vAlign w:val="center"/>
          </w:tcPr>
          <w:p w14:paraId="094C49A8" w14:textId="00D67564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Treinamento do modelo para reconhecer vagens com X grãos de soja</w:t>
            </w:r>
          </w:p>
        </w:tc>
        <w:tc>
          <w:tcPr>
            <w:tcW w:w="3976" w:type="dxa"/>
            <w:vAlign w:val="center"/>
          </w:tcPr>
          <w:p w14:paraId="4EB25F36" w14:textId="65D0CF15" w:rsidR="001C1F3F" w:rsidRPr="00C52528" w:rsidRDefault="00827502" w:rsidP="00C76417">
            <w:pPr>
              <w:jc w:val="center"/>
            </w:pPr>
            <w:r>
              <w:t xml:space="preserve">Reconhecer corretamente cada grão de soja contido em </w:t>
            </w:r>
            <w:r w:rsidR="00836920">
              <w:t>cada uma das vagens, a partir de uma imagem enviada</w:t>
            </w:r>
          </w:p>
        </w:tc>
      </w:tr>
      <w:tr w:rsidR="001C1F3F" w:rsidRPr="00C52528" w14:paraId="1F0BA60C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6FB8FC1" w14:textId="2E5C7E21" w:rsidR="001C1F3F" w:rsidRDefault="001C1F3F" w:rsidP="00C76417">
            <w:pPr>
              <w:pStyle w:val="Tabela"/>
              <w:jc w:val="center"/>
            </w:pPr>
            <w:r>
              <w:t>3.3.3</w:t>
            </w:r>
          </w:p>
        </w:tc>
        <w:tc>
          <w:tcPr>
            <w:tcW w:w="3150" w:type="dxa"/>
            <w:vAlign w:val="center"/>
          </w:tcPr>
          <w:p w14:paraId="2BC6D1E8" w14:textId="7044347E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Preencher o valor de grãos na planta de acordo com o resultado da análise da imagem</w:t>
            </w:r>
          </w:p>
        </w:tc>
        <w:tc>
          <w:tcPr>
            <w:tcW w:w="3976" w:type="dxa"/>
            <w:vAlign w:val="center"/>
          </w:tcPr>
          <w:p w14:paraId="056F6F40" w14:textId="28C578C9" w:rsidR="001C1F3F" w:rsidRPr="00C52528" w:rsidRDefault="00FA5DE5" w:rsidP="00C76417">
            <w:pPr>
              <w:jc w:val="center"/>
            </w:pPr>
            <w:r>
              <w:t>A interface deve ser completamente funcional, intuitiva para o usuário e deve exibir a quantidade de grãos de soja corretamente</w:t>
            </w:r>
          </w:p>
        </w:tc>
      </w:tr>
      <w:tr w:rsidR="001C1F3F" w:rsidRPr="00C52528" w14:paraId="7845B5CD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A67CF74" w14:textId="48971BAC" w:rsidR="001C1F3F" w:rsidRDefault="001C1F3F" w:rsidP="00C76417">
            <w:pPr>
              <w:pStyle w:val="Tabela"/>
              <w:jc w:val="center"/>
            </w:pPr>
            <w:r>
              <w:t>3.4</w:t>
            </w:r>
          </w:p>
        </w:tc>
        <w:tc>
          <w:tcPr>
            <w:tcW w:w="3150" w:type="dxa"/>
            <w:vAlign w:val="center"/>
          </w:tcPr>
          <w:p w14:paraId="6B8E5307" w14:textId="32D6C6EB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Sprint 3</w:t>
            </w:r>
          </w:p>
        </w:tc>
        <w:tc>
          <w:tcPr>
            <w:tcW w:w="3976" w:type="dxa"/>
            <w:vAlign w:val="center"/>
          </w:tcPr>
          <w:p w14:paraId="4E143518" w14:textId="1B52A44A" w:rsidR="001C1F3F" w:rsidRPr="00C52528" w:rsidRDefault="00654622" w:rsidP="00C76417">
            <w:pPr>
              <w:jc w:val="center"/>
            </w:pPr>
            <w:r>
              <w:t>Exibir correta e rapidamente no aplicativo os dados reconhecidos a parir do envio da foto de uma planta de soja</w:t>
            </w:r>
          </w:p>
        </w:tc>
      </w:tr>
      <w:tr w:rsidR="001C1F3F" w:rsidRPr="00C52528" w14:paraId="34674CD5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4B3AC84" w14:textId="17EBB088" w:rsidR="001C1F3F" w:rsidRDefault="001C1F3F" w:rsidP="00C76417">
            <w:pPr>
              <w:pStyle w:val="Tabela"/>
              <w:jc w:val="center"/>
            </w:pPr>
            <w:r>
              <w:t>3.4.1</w:t>
            </w:r>
          </w:p>
        </w:tc>
        <w:tc>
          <w:tcPr>
            <w:tcW w:w="3150" w:type="dxa"/>
            <w:vAlign w:val="center"/>
          </w:tcPr>
          <w:p w14:paraId="3BEE0B96" w14:textId="5626ECFC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Ajustes de performance e qualidade do reconhecimento</w:t>
            </w:r>
          </w:p>
        </w:tc>
        <w:tc>
          <w:tcPr>
            <w:tcW w:w="3976" w:type="dxa"/>
            <w:vAlign w:val="center"/>
          </w:tcPr>
          <w:p w14:paraId="363F45D8" w14:textId="3F00AE2B" w:rsidR="001C1F3F" w:rsidRPr="00C52528" w:rsidRDefault="00382D7F" w:rsidP="00C76417">
            <w:pPr>
              <w:jc w:val="center"/>
            </w:pPr>
            <w:r>
              <w:t>Otimizar o código para que os resultados sejam exibidos rapidamente ao usuário</w:t>
            </w:r>
          </w:p>
        </w:tc>
      </w:tr>
      <w:tr w:rsidR="001C1F3F" w:rsidRPr="00C52528" w14:paraId="63537639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ECB68F5" w14:textId="6F33D567" w:rsidR="001C1F3F" w:rsidRDefault="001C1F3F" w:rsidP="00C76417">
            <w:pPr>
              <w:pStyle w:val="Tabela"/>
              <w:jc w:val="center"/>
            </w:pPr>
            <w:r>
              <w:t>4</w:t>
            </w:r>
          </w:p>
        </w:tc>
        <w:tc>
          <w:tcPr>
            <w:tcW w:w="3150" w:type="dxa"/>
            <w:vAlign w:val="center"/>
          </w:tcPr>
          <w:p w14:paraId="4C8649EF" w14:textId="55CF480A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Testes</w:t>
            </w:r>
          </w:p>
        </w:tc>
        <w:tc>
          <w:tcPr>
            <w:tcW w:w="3976" w:type="dxa"/>
            <w:vAlign w:val="center"/>
          </w:tcPr>
          <w:p w14:paraId="56CF21E0" w14:textId="550FF849" w:rsidR="001C1F3F" w:rsidRPr="00C52528" w:rsidRDefault="001203C5" w:rsidP="00C76417">
            <w:pPr>
              <w:jc w:val="center"/>
            </w:pPr>
            <w:r>
              <w:t>O aplicativo deve possuir a maior quantidade de testes possíveis, que cubram todos os cenários imagináveis</w:t>
            </w:r>
            <w:r w:rsidR="003A5B0D">
              <w:t xml:space="preserve"> e erros previsíveis</w:t>
            </w:r>
          </w:p>
        </w:tc>
      </w:tr>
      <w:tr w:rsidR="001C1F3F" w:rsidRPr="00C52528" w14:paraId="7BE40389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837D69A" w14:textId="328EBF50" w:rsidR="001C1F3F" w:rsidRDefault="001C1F3F" w:rsidP="00C76417">
            <w:pPr>
              <w:pStyle w:val="Tabela"/>
              <w:jc w:val="center"/>
            </w:pPr>
            <w:r>
              <w:t>5</w:t>
            </w:r>
          </w:p>
        </w:tc>
        <w:tc>
          <w:tcPr>
            <w:tcW w:w="3150" w:type="dxa"/>
            <w:vAlign w:val="center"/>
          </w:tcPr>
          <w:p w14:paraId="4130B36D" w14:textId="64D65FF2" w:rsidR="001C1F3F" w:rsidRPr="00C52528" w:rsidRDefault="00EA43E6" w:rsidP="00C76417">
            <w:pPr>
              <w:jc w:val="center"/>
            </w:pPr>
            <w:proofErr w:type="spellStart"/>
            <w:r w:rsidRPr="002B6B7E">
              <w:rPr>
                <w:rFonts w:cs="Arial"/>
                <w:i/>
                <w:iCs/>
                <w:szCs w:val="20"/>
              </w:rPr>
              <w:t>Deploy</w:t>
            </w:r>
            <w:proofErr w:type="spellEnd"/>
          </w:p>
        </w:tc>
        <w:tc>
          <w:tcPr>
            <w:tcW w:w="3976" w:type="dxa"/>
            <w:vAlign w:val="center"/>
          </w:tcPr>
          <w:p w14:paraId="04604281" w14:textId="464334FF" w:rsidR="001C1F3F" w:rsidRPr="00C52528" w:rsidRDefault="006D6E62" w:rsidP="00C76417">
            <w:pPr>
              <w:jc w:val="center"/>
            </w:pPr>
            <w:r>
              <w:t>O aplicativo deve funcionar independentemente da localização do usuário</w:t>
            </w:r>
          </w:p>
        </w:tc>
      </w:tr>
      <w:tr w:rsidR="001C1F3F" w:rsidRPr="00C52528" w14:paraId="4345637F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7686247" w14:textId="294E334F" w:rsidR="001C1F3F" w:rsidRDefault="001C1F3F" w:rsidP="00C76417">
            <w:pPr>
              <w:pStyle w:val="Tabela"/>
              <w:jc w:val="center"/>
            </w:pPr>
            <w:r>
              <w:t>6</w:t>
            </w:r>
          </w:p>
        </w:tc>
        <w:tc>
          <w:tcPr>
            <w:tcW w:w="3150" w:type="dxa"/>
            <w:vAlign w:val="center"/>
          </w:tcPr>
          <w:p w14:paraId="2A8F3C59" w14:textId="11D88AAF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Entrega</w:t>
            </w:r>
            <w:r>
              <w:rPr>
                <w:rFonts w:cs="Arial"/>
                <w:szCs w:val="20"/>
              </w:rPr>
              <w:t xml:space="preserve"> do projeto</w:t>
            </w:r>
          </w:p>
        </w:tc>
        <w:tc>
          <w:tcPr>
            <w:tcW w:w="3976" w:type="dxa"/>
            <w:vAlign w:val="center"/>
          </w:tcPr>
          <w:p w14:paraId="540AF427" w14:textId="02F4EC8D" w:rsidR="001C1F3F" w:rsidRPr="00C52528" w:rsidRDefault="00EA1E17" w:rsidP="00C76417">
            <w:pPr>
              <w:jc w:val="center"/>
            </w:pPr>
            <w:r>
              <w:t>As funcionalidades preexistentes do aplicativo devem permanecer funcionando e o novo módulo para o reconhecimento de imagens também</w:t>
            </w:r>
          </w:p>
        </w:tc>
      </w:tr>
    </w:tbl>
    <w:p w14:paraId="0088F612" w14:textId="77777777" w:rsidR="002A19BF" w:rsidRPr="00AA3C95" w:rsidRDefault="002A19BF" w:rsidP="002A19BF"/>
    <w:p w14:paraId="2154C930" w14:textId="77777777" w:rsidR="008843C9" w:rsidRDefault="008843C9" w:rsidP="003D377B"/>
    <w:tbl>
      <w:tblPr>
        <w:tblW w:w="8471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380"/>
        <w:gridCol w:w="4568"/>
        <w:gridCol w:w="1523"/>
      </w:tblGrid>
      <w:tr w:rsidR="008843C9" w:rsidRPr="00C52528" w14:paraId="220FFDF9" w14:textId="77777777" w:rsidTr="00741CB3">
        <w:trPr>
          <w:trHeight w:val="370"/>
          <w:jc w:val="center"/>
        </w:trPr>
        <w:tc>
          <w:tcPr>
            <w:tcW w:w="8471" w:type="dxa"/>
            <w:gridSpan w:val="3"/>
            <w:shd w:val="clear" w:color="auto" w:fill="DBE5F1" w:themeFill="accent1" w:themeFillTint="33"/>
            <w:vAlign w:val="center"/>
          </w:tcPr>
          <w:p w14:paraId="4CB6F634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36D43256" w14:textId="77777777" w:rsidTr="00741CB3">
        <w:trPr>
          <w:trHeight w:val="277"/>
          <w:jc w:val="center"/>
        </w:trPr>
        <w:tc>
          <w:tcPr>
            <w:tcW w:w="2380" w:type="dxa"/>
            <w:shd w:val="clear" w:color="auto" w:fill="DBE5F1" w:themeFill="accent1" w:themeFillTint="33"/>
            <w:vAlign w:val="center"/>
          </w:tcPr>
          <w:p w14:paraId="5A8F09C7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568" w:type="dxa"/>
            <w:shd w:val="clear" w:color="auto" w:fill="DBE5F1" w:themeFill="accent1" w:themeFillTint="33"/>
            <w:vAlign w:val="center"/>
          </w:tcPr>
          <w:p w14:paraId="3C770CB5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22" w:type="dxa"/>
            <w:shd w:val="clear" w:color="auto" w:fill="DBE5F1" w:themeFill="accent1" w:themeFillTint="33"/>
            <w:vAlign w:val="center"/>
          </w:tcPr>
          <w:p w14:paraId="3E2F476F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03DA6D69" w14:textId="77777777" w:rsidTr="00741CB3">
        <w:trPr>
          <w:trHeight w:val="333"/>
          <w:jc w:val="center"/>
        </w:trPr>
        <w:tc>
          <w:tcPr>
            <w:tcW w:w="2380" w:type="dxa"/>
            <w:vAlign w:val="center"/>
          </w:tcPr>
          <w:p w14:paraId="059BCBE3" w14:textId="77777777" w:rsidR="008843C9" w:rsidRPr="00CE3355" w:rsidRDefault="008843C9" w:rsidP="00741CB3">
            <w:pPr>
              <w:pStyle w:val="Tabela"/>
              <w:jc w:val="center"/>
            </w:pPr>
            <w:r w:rsidRPr="00CE3355">
              <w:t>Patrocinador do Projeto</w:t>
            </w:r>
          </w:p>
        </w:tc>
        <w:tc>
          <w:tcPr>
            <w:tcW w:w="4568" w:type="dxa"/>
            <w:vAlign w:val="center"/>
          </w:tcPr>
          <w:p w14:paraId="44E9713F" w14:textId="77777777" w:rsidR="008843C9" w:rsidRPr="00C52528" w:rsidRDefault="008843C9" w:rsidP="00741CB3">
            <w:pPr>
              <w:jc w:val="center"/>
            </w:pPr>
          </w:p>
        </w:tc>
        <w:tc>
          <w:tcPr>
            <w:tcW w:w="1522" w:type="dxa"/>
            <w:vAlign w:val="center"/>
          </w:tcPr>
          <w:p w14:paraId="4AAA570D" w14:textId="77777777" w:rsidR="008843C9" w:rsidRPr="00C52528" w:rsidRDefault="008843C9" w:rsidP="00741CB3">
            <w:pPr>
              <w:jc w:val="center"/>
            </w:pPr>
          </w:p>
        </w:tc>
      </w:tr>
      <w:tr w:rsidR="008843C9" w:rsidRPr="00C52528" w14:paraId="645249E9" w14:textId="77777777" w:rsidTr="00741CB3">
        <w:trPr>
          <w:trHeight w:val="333"/>
          <w:jc w:val="center"/>
        </w:trPr>
        <w:tc>
          <w:tcPr>
            <w:tcW w:w="2380" w:type="dxa"/>
            <w:vAlign w:val="center"/>
          </w:tcPr>
          <w:p w14:paraId="6DA406E5" w14:textId="77777777" w:rsidR="008843C9" w:rsidRPr="00CE3355" w:rsidRDefault="008843C9" w:rsidP="00741CB3">
            <w:pPr>
              <w:pStyle w:val="Tabela"/>
              <w:jc w:val="center"/>
            </w:pPr>
            <w:r>
              <w:t>Gerente do Projeto</w:t>
            </w:r>
          </w:p>
        </w:tc>
        <w:tc>
          <w:tcPr>
            <w:tcW w:w="4568" w:type="dxa"/>
            <w:vAlign w:val="center"/>
          </w:tcPr>
          <w:p w14:paraId="48A97068" w14:textId="11B84D11" w:rsidR="008843C9" w:rsidRPr="00C52528" w:rsidRDefault="00761A7C" w:rsidP="00741CB3">
            <w:pPr>
              <w:jc w:val="center"/>
            </w:pPr>
            <w:r>
              <w:rPr>
                <w:noProof/>
              </w:rPr>
              <w:t>Bárbara Port</w:t>
            </w:r>
          </w:p>
        </w:tc>
        <w:tc>
          <w:tcPr>
            <w:tcW w:w="1522" w:type="dxa"/>
            <w:vAlign w:val="center"/>
          </w:tcPr>
          <w:p w14:paraId="274A314E" w14:textId="2004E6D4" w:rsidR="008843C9" w:rsidRPr="00C52528" w:rsidRDefault="002F795A" w:rsidP="00741CB3">
            <w:pPr>
              <w:jc w:val="center"/>
            </w:pPr>
            <w:r>
              <w:t>14</w:t>
            </w:r>
            <w:r w:rsidR="00761A7C">
              <w:t>/09/2022</w:t>
            </w:r>
          </w:p>
        </w:tc>
      </w:tr>
    </w:tbl>
    <w:p w14:paraId="43EA61E9" w14:textId="77777777" w:rsidR="008843C9" w:rsidRDefault="008843C9" w:rsidP="008843C9"/>
    <w:p w14:paraId="11BB0190" w14:textId="77777777" w:rsidR="008843C9" w:rsidRDefault="008843C9" w:rsidP="003D377B"/>
    <w:sectPr w:rsidR="008843C9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95D84" w14:textId="77777777" w:rsidR="00BA6967" w:rsidRDefault="00BA6967" w:rsidP="005E1593">
      <w:r>
        <w:separator/>
      </w:r>
    </w:p>
  </w:endnote>
  <w:endnote w:type="continuationSeparator" w:id="0">
    <w:p w14:paraId="0C15ADE8" w14:textId="77777777" w:rsidR="00BA6967" w:rsidRDefault="00BA6967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14:paraId="4F99D99E" w14:textId="77777777" w:rsidTr="00637831">
      <w:trPr>
        <w:jc w:val="center"/>
      </w:trPr>
      <w:tc>
        <w:tcPr>
          <w:tcW w:w="5301" w:type="dxa"/>
          <w:vAlign w:val="center"/>
        </w:tcPr>
        <w:p w14:paraId="618EB51C" w14:textId="4F8E332D"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B705F">
            <w:rPr>
              <w:noProof/>
              <w:color w:val="244061" w:themeColor="accent1" w:themeShade="80"/>
            </w:rPr>
            <w:t>Declaração_Escopo_Projeto_ehSoja.docx</w:t>
          </w:r>
          <w:r w:rsidRPr="006419CA">
            <w:rPr>
              <w:color w:val="244061" w:themeColor="accent1" w:themeShade="80"/>
            </w:rPr>
            <w:fldChar w:fldCharType="end"/>
          </w:r>
        </w:p>
        <w:p w14:paraId="3AC6EC68" w14:textId="77777777"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PMO Escritório de Projetos</w:t>
          </w:r>
        </w:p>
      </w:tc>
      <w:tc>
        <w:tcPr>
          <w:tcW w:w="5302" w:type="dxa"/>
          <w:vAlign w:val="center"/>
        </w:tcPr>
        <w:p w14:paraId="7C682792" w14:textId="77777777"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4B9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4B9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  <w:p w14:paraId="42C30B6B" w14:textId="77777777"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http://www.escritoriodeprojetos.com.br</w:t>
          </w:r>
        </w:p>
      </w:tc>
    </w:tr>
  </w:tbl>
  <w:p w14:paraId="5C3E62C1" w14:textId="77777777"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D8B67" w14:textId="77777777" w:rsidR="00BA6967" w:rsidRDefault="00BA6967" w:rsidP="005E1593">
      <w:r>
        <w:separator/>
      </w:r>
    </w:p>
  </w:footnote>
  <w:footnote w:type="continuationSeparator" w:id="0">
    <w:p w14:paraId="2FBF9AEB" w14:textId="77777777" w:rsidR="00BA6967" w:rsidRDefault="00BA6967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74" w:type="dxa"/>
      <w:jc w:val="center"/>
      <w:tblLayout w:type="fixed"/>
      <w:tblLook w:val="01E0" w:firstRow="1" w:lastRow="1" w:firstColumn="1" w:lastColumn="1" w:noHBand="0" w:noVBand="0"/>
    </w:tblPr>
    <w:tblGrid>
      <w:gridCol w:w="1593"/>
      <w:gridCol w:w="5288"/>
      <w:gridCol w:w="1593"/>
    </w:tblGrid>
    <w:tr w:rsidR="005E1593" w:rsidRPr="00AD691F" w14:paraId="3223ADA0" w14:textId="77777777" w:rsidTr="00050252">
      <w:trPr>
        <w:trHeight w:val="364"/>
        <w:jc w:val="center"/>
      </w:trPr>
      <w:tc>
        <w:tcPr>
          <w:tcW w:w="1593" w:type="dxa"/>
          <w:vMerge w:val="restart"/>
          <w:vAlign w:val="center"/>
        </w:tcPr>
        <w:p w14:paraId="4FCBCAE6" w14:textId="77777777" w:rsidR="005E1593" w:rsidRPr="00F25CF0" w:rsidRDefault="005E1593" w:rsidP="00050252">
          <w:pPr>
            <w:pStyle w:val="Cabealho"/>
            <w:jc w:val="center"/>
            <w:rPr>
              <w:b/>
              <w:sz w:val="16"/>
              <w:szCs w:val="16"/>
            </w:rPr>
          </w:pPr>
          <w:r w:rsidRPr="00871E89">
            <w:rPr>
              <w:b/>
              <w:noProof/>
              <w:sz w:val="10"/>
              <w:szCs w:val="16"/>
            </w:rPr>
            <w:drawing>
              <wp:anchor distT="0" distB="0" distL="114300" distR="114300" simplePos="0" relativeHeight="251658240" behindDoc="0" locked="0" layoutInCell="1" allowOverlap="1" wp14:anchorId="5CAAF26E" wp14:editId="3027B124">
                <wp:simplePos x="542925" y="4572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008000" cy="601200"/>
                <wp:effectExtent l="0" t="0" r="1270" b="0"/>
                <wp:wrapSquare wrapText="bothSides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PMO.gi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00" cy="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71E89" w:rsidRPr="00871E89">
            <w:rPr>
              <w:b/>
              <w:sz w:val="10"/>
              <w:szCs w:val="16"/>
            </w:rPr>
            <w:t>www.escritoriodeprojetos.com.br</w:t>
          </w:r>
        </w:p>
      </w:tc>
      <w:tc>
        <w:tcPr>
          <w:tcW w:w="5288" w:type="dxa"/>
          <w:vAlign w:val="center"/>
        </w:tcPr>
        <w:p w14:paraId="5833CB12" w14:textId="6695FA95" w:rsidR="005E1593" w:rsidRPr="00A10908" w:rsidRDefault="00E86A86" w:rsidP="00050252">
          <w:pPr>
            <w:pStyle w:val="Cabealho"/>
            <w:jc w:val="center"/>
            <w:rPr>
              <w:b/>
            </w:rPr>
          </w:pPr>
          <w:r>
            <w:rPr>
              <w:b/>
            </w:rPr>
            <w:t>Declaração do Escopo do Projeto</w:t>
          </w:r>
        </w:p>
      </w:tc>
      <w:tc>
        <w:tcPr>
          <w:tcW w:w="1593" w:type="dxa"/>
          <w:vMerge w:val="restart"/>
          <w:vAlign w:val="center"/>
        </w:tcPr>
        <w:p w14:paraId="5602527F" w14:textId="5DF6C45A" w:rsidR="005E1593" w:rsidRPr="00AD691F" w:rsidRDefault="003A7F45" w:rsidP="002D679E">
          <w:pPr>
            <w:pStyle w:val="Descrio"/>
            <w:jc w:val="center"/>
          </w:pPr>
          <w:r>
            <w:rPr>
              <w:noProof/>
            </w:rPr>
            <w:drawing>
              <wp:inline distT="0" distB="0" distL="0" distR="0" wp14:anchorId="5ED79DF0" wp14:editId="63C594A1">
                <wp:extent cx="874395" cy="874395"/>
                <wp:effectExtent l="0" t="0" r="9525" b="9525"/>
                <wp:docPr id="2" name="Imagem 2" descr="Desenho de um círculo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Desenho de um círculo&#10;&#10;Descrição gerada automaticamente com confiança média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4395" cy="874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E1593" w:rsidRPr="00A10908" w14:paraId="67B7CDEA" w14:textId="77777777" w:rsidTr="00050252">
      <w:trPr>
        <w:trHeight w:val="364"/>
        <w:jc w:val="center"/>
      </w:trPr>
      <w:tc>
        <w:tcPr>
          <w:tcW w:w="1593" w:type="dxa"/>
          <w:vMerge/>
          <w:vAlign w:val="center"/>
        </w:tcPr>
        <w:p w14:paraId="1DC8A4A6" w14:textId="77777777" w:rsidR="005E1593" w:rsidRPr="00A10908" w:rsidRDefault="005E1593" w:rsidP="002D679E">
          <w:pPr>
            <w:pStyle w:val="Cabealho"/>
            <w:rPr>
              <w:b/>
            </w:rPr>
          </w:pPr>
        </w:p>
      </w:tc>
      <w:tc>
        <w:tcPr>
          <w:tcW w:w="5288" w:type="dxa"/>
          <w:vAlign w:val="center"/>
        </w:tcPr>
        <w:p w14:paraId="35613FC2" w14:textId="00560FD9" w:rsidR="005E1593" w:rsidRPr="00A10908" w:rsidRDefault="00930EE2" w:rsidP="00050252">
          <w:pPr>
            <w:pStyle w:val="Cabealho"/>
            <w:jc w:val="center"/>
          </w:pPr>
          <w:proofErr w:type="spellStart"/>
          <w:r>
            <w:t>ehSoja</w:t>
          </w:r>
          <w:proofErr w:type="spellEnd"/>
        </w:p>
      </w:tc>
      <w:tc>
        <w:tcPr>
          <w:tcW w:w="1593" w:type="dxa"/>
          <w:vMerge/>
          <w:vAlign w:val="center"/>
        </w:tcPr>
        <w:p w14:paraId="6ED7CBF1" w14:textId="77777777" w:rsidR="005E1593" w:rsidRPr="00A10908" w:rsidRDefault="005E1593" w:rsidP="002D679E">
          <w:pPr>
            <w:pStyle w:val="Cabealho"/>
            <w:rPr>
              <w:b/>
            </w:rPr>
          </w:pPr>
        </w:p>
      </w:tc>
    </w:tr>
  </w:tbl>
  <w:p w14:paraId="11638378" w14:textId="77777777"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995"/>
    <w:multiLevelType w:val="hybridMultilevel"/>
    <w:tmpl w:val="6BE4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A5885"/>
    <w:multiLevelType w:val="hybridMultilevel"/>
    <w:tmpl w:val="6D864C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3B26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2263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6F47B2"/>
    <w:multiLevelType w:val="hybridMultilevel"/>
    <w:tmpl w:val="509C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B177F"/>
    <w:multiLevelType w:val="hybridMultilevel"/>
    <w:tmpl w:val="2D0C7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F1E6D"/>
    <w:multiLevelType w:val="hybridMultilevel"/>
    <w:tmpl w:val="F12A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889439">
    <w:abstractNumId w:val="2"/>
  </w:num>
  <w:num w:numId="2" w16cid:durableId="846987874">
    <w:abstractNumId w:val="0"/>
  </w:num>
  <w:num w:numId="3" w16cid:durableId="1418401433">
    <w:abstractNumId w:val="6"/>
  </w:num>
  <w:num w:numId="4" w16cid:durableId="76098456">
    <w:abstractNumId w:val="4"/>
  </w:num>
  <w:num w:numId="5" w16cid:durableId="2042315097">
    <w:abstractNumId w:val="5"/>
  </w:num>
  <w:num w:numId="6" w16cid:durableId="1828010364">
    <w:abstractNumId w:val="1"/>
  </w:num>
  <w:num w:numId="7" w16cid:durableId="843587529">
    <w:abstractNumId w:val="3"/>
  </w:num>
  <w:num w:numId="8" w16cid:durableId="1544251129">
    <w:abstractNumId w:val="4"/>
  </w:num>
  <w:num w:numId="9" w16cid:durableId="7527476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BF"/>
    <w:rsid w:val="00011F73"/>
    <w:rsid w:val="00025D7C"/>
    <w:rsid w:val="000426C3"/>
    <w:rsid w:val="00050252"/>
    <w:rsid w:val="000753F1"/>
    <w:rsid w:val="000E2853"/>
    <w:rsid w:val="000F22B9"/>
    <w:rsid w:val="001203C5"/>
    <w:rsid w:val="001473A5"/>
    <w:rsid w:val="0017313C"/>
    <w:rsid w:val="001804D0"/>
    <w:rsid w:val="001A2A9F"/>
    <w:rsid w:val="001B598F"/>
    <w:rsid w:val="001C1F3F"/>
    <w:rsid w:val="001D497F"/>
    <w:rsid w:val="001F3D30"/>
    <w:rsid w:val="00201893"/>
    <w:rsid w:val="00211D53"/>
    <w:rsid w:val="00223D67"/>
    <w:rsid w:val="00233190"/>
    <w:rsid w:val="00240433"/>
    <w:rsid w:val="00245DD8"/>
    <w:rsid w:val="00274187"/>
    <w:rsid w:val="00280BEF"/>
    <w:rsid w:val="0028566C"/>
    <w:rsid w:val="00293ED8"/>
    <w:rsid w:val="002A19BF"/>
    <w:rsid w:val="002B6B7E"/>
    <w:rsid w:val="002D1FF9"/>
    <w:rsid w:val="002F63CD"/>
    <w:rsid w:val="002F795A"/>
    <w:rsid w:val="002F7A0B"/>
    <w:rsid w:val="003063EC"/>
    <w:rsid w:val="00313000"/>
    <w:rsid w:val="00331443"/>
    <w:rsid w:val="00341B09"/>
    <w:rsid w:val="0034544C"/>
    <w:rsid w:val="00382D7F"/>
    <w:rsid w:val="00397B9E"/>
    <w:rsid w:val="003A5B0D"/>
    <w:rsid w:val="003A7F45"/>
    <w:rsid w:val="003B705F"/>
    <w:rsid w:val="003D377B"/>
    <w:rsid w:val="003D5BA7"/>
    <w:rsid w:val="003E6513"/>
    <w:rsid w:val="0042609D"/>
    <w:rsid w:val="00447CB2"/>
    <w:rsid w:val="0047495E"/>
    <w:rsid w:val="004A2330"/>
    <w:rsid w:val="004B2855"/>
    <w:rsid w:val="004B60F1"/>
    <w:rsid w:val="004D27A1"/>
    <w:rsid w:val="004D56D8"/>
    <w:rsid w:val="004F2D19"/>
    <w:rsid w:val="00524018"/>
    <w:rsid w:val="00531BAA"/>
    <w:rsid w:val="0055540E"/>
    <w:rsid w:val="005A42F4"/>
    <w:rsid w:val="005B4260"/>
    <w:rsid w:val="005E1593"/>
    <w:rsid w:val="005F487B"/>
    <w:rsid w:val="005F4C1E"/>
    <w:rsid w:val="00631A54"/>
    <w:rsid w:val="006419CA"/>
    <w:rsid w:val="00647FD3"/>
    <w:rsid w:val="00654622"/>
    <w:rsid w:val="00663704"/>
    <w:rsid w:val="00672C2B"/>
    <w:rsid w:val="00674FB3"/>
    <w:rsid w:val="006A233C"/>
    <w:rsid w:val="006C31EB"/>
    <w:rsid w:val="006D6E62"/>
    <w:rsid w:val="006E38E3"/>
    <w:rsid w:val="00700139"/>
    <w:rsid w:val="007254FC"/>
    <w:rsid w:val="00741CB3"/>
    <w:rsid w:val="00743E89"/>
    <w:rsid w:val="00744084"/>
    <w:rsid w:val="0075414A"/>
    <w:rsid w:val="00761A7C"/>
    <w:rsid w:val="0077195B"/>
    <w:rsid w:val="007A054B"/>
    <w:rsid w:val="007B5F63"/>
    <w:rsid w:val="007E7361"/>
    <w:rsid w:val="008045E4"/>
    <w:rsid w:val="00804EDF"/>
    <w:rsid w:val="00827502"/>
    <w:rsid w:val="00836920"/>
    <w:rsid w:val="008422D4"/>
    <w:rsid w:val="00842903"/>
    <w:rsid w:val="0086328D"/>
    <w:rsid w:val="00871A6F"/>
    <w:rsid w:val="00871E89"/>
    <w:rsid w:val="008843C9"/>
    <w:rsid w:val="008B6CD0"/>
    <w:rsid w:val="008E4146"/>
    <w:rsid w:val="008F2EC8"/>
    <w:rsid w:val="0092116F"/>
    <w:rsid w:val="00930EE2"/>
    <w:rsid w:val="00970525"/>
    <w:rsid w:val="009A091B"/>
    <w:rsid w:val="009A0B80"/>
    <w:rsid w:val="009A526C"/>
    <w:rsid w:val="00AB2F33"/>
    <w:rsid w:val="00AE1992"/>
    <w:rsid w:val="00AF491B"/>
    <w:rsid w:val="00B279A0"/>
    <w:rsid w:val="00B845D5"/>
    <w:rsid w:val="00BA6967"/>
    <w:rsid w:val="00C06005"/>
    <w:rsid w:val="00C13C0A"/>
    <w:rsid w:val="00C30FF1"/>
    <w:rsid w:val="00C52528"/>
    <w:rsid w:val="00C715D6"/>
    <w:rsid w:val="00C859DF"/>
    <w:rsid w:val="00C928A3"/>
    <w:rsid w:val="00CE105D"/>
    <w:rsid w:val="00CE1F05"/>
    <w:rsid w:val="00CE2B3B"/>
    <w:rsid w:val="00CF2E99"/>
    <w:rsid w:val="00CF68DB"/>
    <w:rsid w:val="00D37957"/>
    <w:rsid w:val="00D60AEB"/>
    <w:rsid w:val="00D622B4"/>
    <w:rsid w:val="00D7544F"/>
    <w:rsid w:val="00D80127"/>
    <w:rsid w:val="00DC36FF"/>
    <w:rsid w:val="00DE1DA9"/>
    <w:rsid w:val="00E00628"/>
    <w:rsid w:val="00E304C3"/>
    <w:rsid w:val="00E34C15"/>
    <w:rsid w:val="00E41EA9"/>
    <w:rsid w:val="00E61231"/>
    <w:rsid w:val="00E86A86"/>
    <w:rsid w:val="00E9515A"/>
    <w:rsid w:val="00EA1E17"/>
    <w:rsid w:val="00EA43E6"/>
    <w:rsid w:val="00EB36F3"/>
    <w:rsid w:val="00EC3752"/>
    <w:rsid w:val="00EF60E3"/>
    <w:rsid w:val="00F042E7"/>
    <w:rsid w:val="00F25361"/>
    <w:rsid w:val="00F44B98"/>
    <w:rsid w:val="00F453DF"/>
    <w:rsid w:val="00F60C98"/>
    <w:rsid w:val="00F968F3"/>
    <w:rsid w:val="00FA5DE5"/>
    <w:rsid w:val="00FB5A09"/>
    <w:rsid w:val="00FF57E6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99E7A4"/>
  <w15:docId w15:val="{3CF004AF-57CD-4344-A93D-DE1EF24C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PargrafodaLista">
    <w:name w:val="List Paragraph"/>
    <w:basedOn w:val="Normal"/>
    <w:uiPriority w:val="34"/>
    <w:qFormat/>
    <w:rsid w:val="00C859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408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084"/>
    <w:rPr>
      <w:color w:val="800080" w:themeColor="followedHyperlink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EF60E3"/>
    <w:pPr>
      <w:jc w:val="both"/>
    </w:pPr>
    <w:rPr>
      <w:rFonts w:ascii="Calibri" w:eastAsiaTheme="minorHAnsi" w:hAnsi="Calibri" w:cstheme="minorBidi"/>
      <w:sz w:val="22"/>
      <w:szCs w:val="22"/>
      <w:lang w:val="pt-BR" w:eastAsia="en-US"/>
    </w:rPr>
  </w:style>
  <w:style w:type="character" w:customStyle="1" w:styleId="CommentsChar">
    <w:name w:val="Comments Char"/>
    <w:basedOn w:val="Fontepargpadro"/>
    <w:link w:val="Comments"/>
    <w:rsid w:val="00EF60E3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/Users/Eduardo/Dropbox/Escritorio%20de%20Projetos/Projeto-Exemplo/Reforma%20da%20Casa/Cronograma%20do%20Projetov3-2007.wb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1.gif"/><Relationship Id="rId1" Type="http://schemas.openxmlformats.org/officeDocument/2006/relationships/hyperlink" Target="http://www.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2effa8-c612-4657-b64e-83124bbab7cb" xsi:nil="true"/>
    <lcf76f155ced4ddcb4097134ff3c332f xmlns="d78dacd4-ba8a-4506-8839-a918012505f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E3F774DAFDB43B7AECC64F026BC1B" ma:contentTypeVersion="8" ma:contentTypeDescription="Crie um novo documento." ma:contentTypeScope="" ma:versionID="0a465c94922a95d2e8b01b0e1fef8400">
  <xsd:schema xmlns:xsd="http://www.w3.org/2001/XMLSchema" xmlns:xs="http://www.w3.org/2001/XMLSchema" xmlns:p="http://schemas.microsoft.com/office/2006/metadata/properties" xmlns:ns2="d78dacd4-ba8a-4506-8839-a918012505f4" xmlns:ns3="e62effa8-c612-4657-b64e-83124bbab7cb" targetNamespace="http://schemas.microsoft.com/office/2006/metadata/properties" ma:root="true" ma:fieldsID="ad5cb4dfe284b571df67547a72c05143" ns2:_="" ns3:_="">
    <xsd:import namespace="d78dacd4-ba8a-4506-8839-a918012505f4"/>
    <xsd:import namespace="e62effa8-c612-4657-b64e-83124bbab7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dacd4-ba8a-4506-8839-a91801250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effa8-c612-4657-b64e-83124bbab7c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c73d968-c3ff-490e-ad14-2e5519d9bb16}" ma:internalName="TaxCatchAll" ma:showField="CatchAllData" ma:web="e62effa8-c612-4657-b64e-83124bbab7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BF6B6A-F32E-4835-B996-3F6490079A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99E0CE-43D8-46B8-9798-7841F5E91246}">
  <ds:schemaRefs>
    <ds:schemaRef ds:uri="http://schemas.microsoft.com/office/2006/metadata/properties"/>
    <ds:schemaRef ds:uri="http://schemas.microsoft.com/office/infopath/2007/PartnerControls"/>
    <ds:schemaRef ds:uri="e62effa8-c612-4657-b64e-83124bbab7cb"/>
    <ds:schemaRef ds:uri="d78dacd4-ba8a-4506-8839-a918012505f4"/>
  </ds:schemaRefs>
</ds:datastoreItem>
</file>

<file path=customXml/itemProps3.xml><?xml version="1.0" encoding="utf-8"?>
<ds:datastoreItem xmlns:ds="http://schemas.openxmlformats.org/officeDocument/2006/customXml" ds:itemID="{18D0470C-BAE9-4341-A10F-193FA55430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dacd4-ba8a-4506-8839-a918012505f4"/>
    <ds:schemaRef ds:uri="e62effa8-c612-4657-b64e-83124bbab7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45613C-783B-4035-9F65-15A487E247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176</TotalTime>
  <Pages>4</Pages>
  <Words>1322</Words>
  <Characters>7143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PMO Escritório de Projetos</Company>
  <LinksUpToDate>false</LinksUpToDate>
  <CharactersWithSpaces>8449</CharactersWithSpaces>
  <SharedDoc>false</SharedDoc>
  <HyperlinkBase>http://escritoriodeprojetos.com.br/SharedFiles/Download.aspx?pageid=18&amp;mid=24&amp;fileid=19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Reforma da Casa</dc:subject>
  <dc:creator>Edu</dc:creator>
  <cp:keywords>Template Gerenciamento de Projetos</cp:keywords>
  <cp:lastModifiedBy>PEDRO REGINALDO TOME SILVA</cp:lastModifiedBy>
  <cp:revision>94</cp:revision>
  <cp:lastPrinted>2022-09-08T00:29:00Z</cp:lastPrinted>
  <dcterms:created xsi:type="dcterms:W3CDTF">2016-03-22T02:06:00Z</dcterms:created>
  <dcterms:modified xsi:type="dcterms:W3CDTF">2022-09-09T11:38:00Z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0x0101003DBE3F774DAFDB43B7AECC64F026BC1B</vt:lpwstr>
  </property>
  <property fmtid="{D5CDD505-2E9C-101B-9397-08002B2CF9AE}" pid="3" name="MediaServiceImageTags">
    <vt:lpwstr/>
  </property>
</Properties>
</file>